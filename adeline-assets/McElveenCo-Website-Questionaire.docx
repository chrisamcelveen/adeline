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033E9" w14:textId="77777777" w:rsidR="009B1F7C" w:rsidRPr="006E05EE" w:rsidRDefault="00813AB3">
      <w:pPr>
        <w:pStyle w:val="Subtitle"/>
        <w:rPr>
          <w:rFonts w:ascii="Avenir Light" w:hAnsi="Avenir Light"/>
          <w:color w:val="808080" w:themeColor="background1" w:themeShade="80"/>
        </w:rPr>
      </w:pPr>
      <w:r w:rsidRPr="006E05EE">
        <w:rPr>
          <w:rFonts w:ascii="Avenir Light" w:hAnsi="Avenir Light"/>
          <w:color w:val="808080" w:themeColor="background1" w:themeShade="80"/>
        </w:rPr>
        <w:t>McElveen &amp; Company LLC</w:t>
      </w:r>
    </w:p>
    <w:sdt>
      <w:sdtPr>
        <w:rPr>
          <w:rFonts w:ascii="Avenir Light" w:eastAsiaTheme="minorEastAsia" w:hAnsi="Avenir Light" w:cstheme="minorBidi"/>
          <w:color w:val="BFBFBF" w:themeColor="background1" w:themeShade="BF"/>
          <w:spacing w:val="0"/>
          <w:kern w:val="0"/>
          <w:sz w:val="72"/>
          <w:szCs w:val="72"/>
        </w:rPr>
        <w:id w:val="6002688"/>
        <w:placeholder>
          <w:docPart w:val="FC30AE766556874B9F3D92778420A97E"/>
        </w:placeholder>
      </w:sdtPr>
      <w:sdtEndPr>
        <w:rPr>
          <w:color w:val="A6A6A6" w:themeColor="background1" w:themeShade="A6"/>
        </w:rPr>
      </w:sdtEndPr>
      <w:sdtContent>
        <w:p w14:paraId="402FED0C" w14:textId="77777777" w:rsidR="00831A5C" w:rsidRPr="00906B06" w:rsidRDefault="00E97150" w:rsidP="00831A5C">
          <w:pPr>
            <w:pStyle w:val="Title"/>
            <w:rPr>
              <w:rFonts w:ascii="Avenir Light" w:hAnsi="Avenir Light"/>
              <w:color w:val="808080" w:themeColor="background1" w:themeShade="80"/>
              <w:sz w:val="72"/>
              <w:szCs w:val="72"/>
            </w:rPr>
          </w:pPr>
          <w:r w:rsidRPr="00906B06">
            <w:rPr>
              <w:rFonts w:ascii="Avenir Light" w:hAnsi="Avenir Light"/>
              <w:color w:val="808080" w:themeColor="background1" w:themeShade="80"/>
              <w:sz w:val="72"/>
              <w:szCs w:val="72"/>
            </w:rPr>
            <w:t>Website Intake Form</w:t>
          </w:r>
        </w:p>
        <w:p w14:paraId="38D55FFB" w14:textId="77777777" w:rsidR="00831A5C" w:rsidRDefault="00831A5C" w:rsidP="00831A5C"/>
        <w:p w14:paraId="6CCFFB98" w14:textId="77777777" w:rsidR="00831A5C" w:rsidRDefault="00831A5C" w:rsidP="00831A5C">
          <w:pPr>
            <w:rPr>
              <w:szCs w:val="20"/>
            </w:rPr>
          </w:pPr>
        </w:p>
        <w:p w14:paraId="01F3E724" w14:textId="77777777" w:rsidR="00831A5C" w:rsidRDefault="00831A5C" w:rsidP="00831A5C">
          <w:pPr>
            <w:rPr>
              <w:szCs w:val="20"/>
            </w:rPr>
          </w:pPr>
        </w:p>
        <w:p w14:paraId="04F6F95E" w14:textId="77777777" w:rsidR="00831A5C" w:rsidRDefault="00831A5C" w:rsidP="00831A5C">
          <w:pPr>
            <w:rPr>
              <w:szCs w:val="20"/>
            </w:rPr>
          </w:pPr>
        </w:p>
        <w:p w14:paraId="11C941DA" w14:textId="77777777" w:rsidR="00831A5C" w:rsidRDefault="00831A5C" w:rsidP="00831A5C">
          <w:pPr>
            <w:rPr>
              <w:szCs w:val="20"/>
            </w:rPr>
          </w:pPr>
        </w:p>
        <w:p w14:paraId="70F0033A" w14:textId="77777777" w:rsidR="00831A5C" w:rsidRDefault="00831A5C" w:rsidP="00831A5C">
          <w:pPr>
            <w:rPr>
              <w:szCs w:val="20"/>
            </w:rPr>
          </w:pPr>
        </w:p>
        <w:p w14:paraId="42B8BE1F" w14:textId="77777777" w:rsidR="00831A5C" w:rsidRDefault="00831A5C" w:rsidP="00831A5C">
          <w:pPr>
            <w:rPr>
              <w:szCs w:val="20"/>
            </w:rPr>
          </w:pPr>
        </w:p>
        <w:p w14:paraId="446278AA" w14:textId="77777777" w:rsidR="00831A5C" w:rsidRDefault="00831A5C" w:rsidP="00831A5C">
          <w:pPr>
            <w:rPr>
              <w:szCs w:val="20"/>
            </w:rPr>
          </w:pPr>
        </w:p>
        <w:p w14:paraId="10BBDD97" w14:textId="77777777" w:rsidR="00831A5C" w:rsidRDefault="00831A5C" w:rsidP="00831A5C">
          <w:pPr>
            <w:rPr>
              <w:szCs w:val="20"/>
            </w:rPr>
          </w:pPr>
        </w:p>
        <w:p w14:paraId="12309671" w14:textId="77777777" w:rsidR="00831A5C" w:rsidRDefault="00831A5C" w:rsidP="00831A5C">
          <w:pPr>
            <w:rPr>
              <w:szCs w:val="20"/>
            </w:rPr>
          </w:pPr>
        </w:p>
        <w:p w14:paraId="6D082372" w14:textId="77777777" w:rsidR="00831A5C" w:rsidRDefault="00831A5C" w:rsidP="00831A5C">
          <w:pPr>
            <w:rPr>
              <w:szCs w:val="20"/>
            </w:rPr>
          </w:pPr>
        </w:p>
        <w:p w14:paraId="6C44C7AB" w14:textId="77777777" w:rsidR="00831A5C" w:rsidRDefault="00831A5C" w:rsidP="00831A5C">
          <w:pPr>
            <w:rPr>
              <w:szCs w:val="20"/>
            </w:rPr>
          </w:pPr>
        </w:p>
        <w:p w14:paraId="25ACE3AF" w14:textId="77777777" w:rsidR="00831A5C" w:rsidRDefault="00831A5C" w:rsidP="00831A5C">
          <w:pPr>
            <w:rPr>
              <w:szCs w:val="20"/>
            </w:rPr>
          </w:pPr>
        </w:p>
        <w:p w14:paraId="74A76E16" w14:textId="77777777" w:rsidR="00831A5C" w:rsidRDefault="00831A5C" w:rsidP="00831A5C">
          <w:pPr>
            <w:rPr>
              <w:szCs w:val="20"/>
            </w:rPr>
          </w:pPr>
        </w:p>
        <w:p w14:paraId="56374710" w14:textId="77777777" w:rsidR="00831A5C" w:rsidRDefault="00831A5C" w:rsidP="00831A5C">
          <w:pPr>
            <w:rPr>
              <w:szCs w:val="20"/>
            </w:rPr>
          </w:pPr>
        </w:p>
        <w:p w14:paraId="21AE216F" w14:textId="77777777" w:rsidR="00831A5C" w:rsidRDefault="00831A5C" w:rsidP="00831A5C">
          <w:pPr>
            <w:rPr>
              <w:szCs w:val="20"/>
            </w:rPr>
          </w:pPr>
        </w:p>
        <w:p w14:paraId="30455307" w14:textId="77777777" w:rsidR="00831A5C" w:rsidRDefault="00831A5C" w:rsidP="00831A5C">
          <w:pPr>
            <w:rPr>
              <w:szCs w:val="20"/>
            </w:rPr>
          </w:pPr>
        </w:p>
        <w:p w14:paraId="6E8EF3C1" w14:textId="77777777" w:rsidR="00831A5C" w:rsidRDefault="00831A5C" w:rsidP="00831A5C">
          <w:pPr>
            <w:rPr>
              <w:szCs w:val="20"/>
            </w:rPr>
          </w:pPr>
        </w:p>
        <w:p w14:paraId="7D2A2680" w14:textId="77777777" w:rsidR="00831A5C" w:rsidRDefault="00831A5C" w:rsidP="00831A5C">
          <w:pPr>
            <w:rPr>
              <w:szCs w:val="20"/>
            </w:rPr>
          </w:pPr>
        </w:p>
        <w:p w14:paraId="5513F236" w14:textId="77777777" w:rsidR="00831A5C" w:rsidRDefault="00831A5C" w:rsidP="00831A5C">
          <w:pPr>
            <w:rPr>
              <w:szCs w:val="20"/>
            </w:rPr>
          </w:pPr>
        </w:p>
        <w:p w14:paraId="793FE93D" w14:textId="77777777" w:rsidR="00831A5C" w:rsidRPr="00906B06" w:rsidRDefault="00831A5C" w:rsidP="00831A5C">
          <w:pPr>
            <w:rPr>
              <w:rFonts w:ascii="Avenir Light" w:hAnsi="Avenir Light"/>
              <w:szCs w:val="20"/>
            </w:rPr>
          </w:pPr>
        </w:p>
        <w:p w14:paraId="75E458C4" w14:textId="0EEFF4DA" w:rsidR="00831A5C" w:rsidRPr="00906B06" w:rsidRDefault="005860D8" w:rsidP="00831A5C">
          <w:pPr>
            <w:rPr>
              <w:rFonts w:ascii="Avenir Light" w:hAnsi="Avenir Light"/>
              <w:szCs w:val="20"/>
            </w:rPr>
          </w:pPr>
          <w:r w:rsidRPr="00906B06">
            <w:rPr>
              <w:rFonts w:ascii="Avenir Light" w:hAnsi="Avenir Light"/>
              <w:szCs w:val="20"/>
            </w:rPr>
            <w:t>Date:</w:t>
          </w:r>
          <w:r w:rsidR="00784833">
            <w:rPr>
              <w:rFonts w:ascii="Avenir Light" w:hAnsi="Avenir Light"/>
              <w:szCs w:val="20"/>
            </w:rPr>
            <w:t xml:space="preserve"> 07/31/2014</w:t>
          </w:r>
        </w:p>
        <w:p w14:paraId="542E51EF" w14:textId="269103CC" w:rsidR="00831A5C" w:rsidRPr="00906B06" w:rsidRDefault="00831A5C" w:rsidP="00831A5C">
          <w:pPr>
            <w:rPr>
              <w:rFonts w:ascii="Avenir Light" w:hAnsi="Avenir Light"/>
              <w:szCs w:val="20"/>
            </w:rPr>
          </w:pPr>
          <w:r w:rsidRPr="00906B06">
            <w:rPr>
              <w:rFonts w:ascii="Avenir Light" w:hAnsi="Avenir Light"/>
              <w:szCs w:val="20"/>
            </w:rPr>
            <w:t>Name:</w:t>
          </w:r>
          <w:r w:rsidR="00784833">
            <w:rPr>
              <w:rFonts w:ascii="Avenir Light" w:hAnsi="Avenir Light"/>
              <w:szCs w:val="20"/>
            </w:rPr>
            <w:t xml:space="preserve"> Zirui Branton</w:t>
          </w:r>
          <w:r w:rsidR="00784833">
            <w:rPr>
              <w:rFonts w:ascii="Avenir Light" w:hAnsi="Avenir Light"/>
              <w:szCs w:val="20"/>
            </w:rPr>
            <w:tab/>
          </w:r>
        </w:p>
        <w:p w14:paraId="31EE0149" w14:textId="244B7038" w:rsidR="00831A5C" w:rsidRPr="00906B06" w:rsidRDefault="00831A5C" w:rsidP="00831A5C">
          <w:pPr>
            <w:rPr>
              <w:rFonts w:ascii="Avenir Light" w:hAnsi="Avenir Light"/>
              <w:szCs w:val="20"/>
            </w:rPr>
          </w:pPr>
          <w:r w:rsidRPr="00906B06">
            <w:rPr>
              <w:rFonts w:ascii="Avenir Light" w:hAnsi="Avenir Light"/>
              <w:szCs w:val="20"/>
            </w:rPr>
            <w:t>Phone Number:</w:t>
          </w:r>
          <w:r w:rsidR="00784833">
            <w:rPr>
              <w:rFonts w:ascii="Avenir Light" w:hAnsi="Avenir Light"/>
              <w:szCs w:val="20"/>
            </w:rPr>
            <w:t xml:space="preserve"> 646-280-6824</w:t>
          </w:r>
          <w:r w:rsidR="00784833">
            <w:rPr>
              <w:rFonts w:ascii="Avenir Light" w:hAnsi="Avenir Light"/>
              <w:szCs w:val="20"/>
            </w:rPr>
            <w:tab/>
          </w:r>
        </w:p>
        <w:p w14:paraId="36CCFB1B" w14:textId="5A01B740" w:rsidR="00831A5C" w:rsidRPr="00906B06" w:rsidRDefault="00831A5C" w:rsidP="00831A5C">
          <w:pPr>
            <w:rPr>
              <w:rFonts w:ascii="Avenir Light" w:hAnsi="Avenir Light"/>
              <w:szCs w:val="20"/>
            </w:rPr>
          </w:pPr>
          <w:r w:rsidRPr="00906B06">
            <w:rPr>
              <w:rFonts w:ascii="Avenir Light" w:hAnsi="Avenir Light"/>
              <w:szCs w:val="20"/>
            </w:rPr>
            <w:t>Email:</w:t>
          </w:r>
          <w:r w:rsidR="00784833">
            <w:rPr>
              <w:rFonts w:ascii="Avenir Light" w:hAnsi="Avenir Light"/>
              <w:szCs w:val="20"/>
            </w:rPr>
            <w:t xml:space="preserve"> Zirui.branton@adeline-llc.com</w:t>
          </w:r>
        </w:p>
        <w:p w14:paraId="7CB4090D" w14:textId="0EDFEB91" w:rsidR="00831A5C" w:rsidRPr="00906B06" w:rsidRDefault="00831A5C" w:rsidP="00831A5C">
          <w:pPr>
            <w:rPr>
              <w:rFonts w:ascii="Avenir Light" w:hAnsi="Avenir Light"/>
              <w:szCs w:val="20"/>
            </w:rPr>
          </w:pPr>
          <w:r w:rsidRPr="00906B06">
            <w:rPr>
              <w:rFonts w:ascii="Avenir Light" w:hAnsi="Avenir Light"/>
              <w:szCs w:val="20"/>
            </w:rPr>
            <w:t>Company Name:</w:t>
          </w:r>
          <w:r w:rsidR="00784833">
            <w:rPr>
              <w:rFonts w:ascii="Avenir Light" w:hAnsi="Avenir Light"/>
              <w:szCs w:val="20"/>
            </w:rPr>
            <w:t xml:space="preserve"> Adeline LLC</w:t>
          </w:r>
        </w:p>
        <w:p w14:paraId="77F60A40" w14:textId="286A22BF" w:rsidR="00831A5C" w:rsidRPr="00906B06" w:rsidRDefault="00831A5C" w:rsidP="00831A5C">
          <w:pPr>
            <w:rPr>
              <w:rFonts w:ascii="Avenir Light" w:hAnsi="Avenir Light"/>
            </w:rPr>
          </w:pPr>
          <w:r w:rsidRPr="00906B06">
            <w:rPr>
              <w:rFonts w:ascii="Avenir Light" w:hAnsi="Avenir Light"/>
            </w:rPr>
            <w:t>Company Address:</w:t>
          </w:r>
          <w:r w:rsidR="00784833">
            <w:rPr>
              <w:rFonts w:ascii="Avenir Light" w:hAnsi="Avenir Light"/>
            </w:rPr>
            <w:t xml:space="preserve"> 14670 NE 8</w:t>
          </w:r>
          <w:r w:rsidR="00784833" w:rsidRPr="00784833">
            <w:rPr>
              <w:rFonts w:ascii="Avenir Light" w:hAnsi="Avenir Light"/>
              <w:vertAlign w:val="superscript"/>
            </w:rPr>
            <w:t>th</w:t>
          </w:r>
          <w:r w:rsidR="00784833">
            <w:rPr>
              <w:rFonts w:ascii="Avenir Light" w:hAnsi="Avenir Light"/>
            </w:rPr>
            <w:t xml:space="preserve"> street, suite 200, Bellevue, WA, 98007</w:t>
          </w:r>
        </w:p>
        <w:p w14:paraId="091CB127" w14:textId="0AC3C3B8" w:rsidR="005860D8" w:rsidRPr="00906B06" w:rsidRDefault="00831A5C" w:rsidP="00831A5C">
          <w:pPr>
            <w:rPr>
              <w:rFonts w:ascii="Avenir Light" w:hAnsi="Avenir Light"/>
            </w:rPr>
          </w:pPr>
          <w:r w:rsidRPr="00906B06">
            <w:rPr>
              <w:rFonts w:ascii="Avenir Light" w:hAnsi="Avenir Light"/>
            </w:rPr>
            <w:t>Company Website:</w:t>
          </w:r>
          <w:r w:rsidR="00784833">
            <w:rPr>
              <w:rFonts w:ascii="Avenir Light" w:hAnsi="Avenir Light"/>
            </w:rPr>
            <w:t xml:space="preserve"> adeline-llc.com (be built by you)</w:t>
          </w:r>
        </w:p>
        <w:p w14:paraId="072256EC" w14:textId="2CC4E216" w:rsidR="009B1F7C" w:rsidRPr="00831A5C" w:rsidRDefault="00784833" w:rsidP="00831A5C"/>
      </w:sdtContent>
    </w:sdt>
    <w:sdt>
      <w:sdtPr>
        <w:rPr>
          <w:rFonts w:ascii="Avenir Light" w:hAnsi="Avenir Light" w:cstheme="minorBidi"/>
          <w:color w:val="BFBFBF" w:themeColor="background1" w:themeShade="BF"/>
          <w:sz w:val="22"/>
          <w:szCs w:val="22"/>
        </w:rPr>
        <w:id w:val="6002713"/>
        <w:placeholder>
          <w:docPart w:val="0DED2968B16F0F4AB4AC695AFF4C599E"/>
        </w:placeholder>
      </w:sdtPr>
      <w:sdtContent>
        <w:p w14:paraId="19BFDE5A" w14:textId="16BCEB75" w:rsidR="00906B06" w:rsidRPr="00906B06" w:rsidRDefault="00906B06" w:rsidP="00906B06">
          <w:pPr>
            <w:pStyle w:val="NormalWeb"/>
            <w:jc w:val="center"/>
            <w:rPr>
              <w:rFonts w:ascii="Avenir Light" w:hAnsi="Avenir Light"/>
              <w:color w:val="BFBFBF" w:themeColor="background1" w:themeShade="BF"/>
              <w:sz w:val="36"/>
              <w:szCs w:val="36"/>
            </w:rPr>
          </w:pPr>
          <w:r>
            <w:rPr>
              <w:rFonts w:ascii="Avenir Light" w:hAnsi="Avenir Light"/>
              <w:color w:val="BFBFBF" w:themeColor="background1" w:themeShade="BF"/>
              <w:sz w:val="36"/>
              <w:szCs w:val="36"/>
            </w:rPr>
            <w:t>Describe your Organization</w:t>
          </w:r>
        </w:p>
        <w:p w14:paraId="7E0D641A" w14:textId="77777777" w:rsidR="003D722D" w:rsidRDefault="003D722D" w:rsidP="00906B06">
          <w:pPr>
            <w:spacing w:line="240" w:lineRule="auto"/>
            <w:rPr>
              <w:rFonts w:ascii="Avenir Light" w:hAnsi="Avenir Light" w:cs="Times New Roman"/>
              <w:color w:val="BFBFBF" w:themeColor="background1" w:themeShade="BF"/>
              <w:sz w:val="22"/>
            </w:rPr>
          </w:pPr>
        </w:p>
        <w:p w14:paraId="4D4D0AD6" w14:textId="77777777" w:rsidR="003D722D"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 xml:space="preserve">What industry are you in, and what is the nature of your business? </w:t>
          </w:r>
        </w:p>
        <w:p w14:paraId="5C65B307" w14:textId="77777777" w:rsidR="00784833" w:rsidRDefault="00784833" w:rsidP="00906B06">
          <w:pPr>
            <w:spacing w:line="240" w:lineRule="auto"/>
            <w:rPr>
              <w:rFonts w:ascii="Avenir Light" w:hAnsi="Avenir Light" w:cs="Arial"/>
              <w:color w:val="000000"/>
              <w:sz w:val="22"/>
            </w:rPr>
          </w:pPr>
        </w:p>
        <w:p w14:paraId="2F014A1C" w14:textId="6BDD980B" w:rsidR="003D722D" w:rsidRPr="00784833" w:rsidRDefault="00784833" w:rsidP="00906B06">
          <w:pPr>
            <w:spacing w:line="240" w:lineRule="auto"/>
            <w:rPr>
              <w:rFonts w:ascii="Avenir Light" w:hAnsi="Avenir Light" w:cs="Arial"/>
              <w:b/>
              <w:color w:val="000000"/>
              <w:sz w:val="22"/>
            </w:rPr>
          </w:pPr>
          <w:r w:rsidRPr="00784833">
            <w:rPr>
              <w:rFonts w:ascii="Avenir Light" w:hAnsi="Avenir Light" w:cs="Arial"/>
              <w:b/>
              <w:color w:val="000000"/>
              <w:sz w:val="22"/>
            </w:rPr>
            <w:t>Coffee/Tea/ceramics/bone china</w:t>
          </w:r>
        </w:p>
        <w:p w14:paraId="13382484" w14:textId="6483DFEF" w:rsidR="00784833" w:rsidRPr="00784833" w:rsidRDefault="00784833" w:rsidP="00906B06">
          <w:pPr>
            <w:spacing w:line="240" w:lineRule="auto"/>
            <w:rPr>
              <w:rFonts w:ascii="Avenir Light" w:hAnsi="Avenir Light" w:cs="Arial"/>
              <w:b/>
              <w:color w:val="000000"/>
              <w:sz w:val="22"/>
            </w:rPr>
          </w:pPr>
          <w:r w:rsidRPr="00784833">
            <w:rPr>
              <w:rFonts w:ascii="Avenir Light" w:hAnsi="Avenir Light" w:cs="Arial"/>
              <w:b/>
              <w:color w:val="000000"/>
              <w:sz w:val="22"/>
            </w:rPr>
            <w:t xml:space="preserve">Wholesale, retail, online sales of the above said products </w:t>
          </w:r>
        </w:p>
        <w:p w14:paraId="3683C54F" w14:textId="1FA59992"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br/>
          </w:r>
        </w:p>
        <w:p w14:paraId="763DFB0D" w14:textId="77777777" w:rsidR="00784833"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What sets you apart from the rest?</w:t>
          </w:r>
        </w:p>
        <w:p w14:paraId="2B79BB54" w14:textId="42D51496"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br/>
          </w:r>
          <w:r w:rsidR="00784833" w:rsidRPr="00784833">
            <w:rPr>
              <w:rFonts w:ascii="Avenir Light" w:hAnsi="Avenir Light" w:cs="Times New Roman"/>
              <w:b/>
              <w:color w:val="auto"/>
              <w:sz w:val="22"/>
            </w:rPr>
            <w:t>We will be selling coffee in China which is a huge market, the other ones are niche markets in the U.S.</w:t>
          </w:r>
        </w:p>
        <w:p w14:paraId="2C1A7362" w14:textId="77777777" w:rsidR="003D722D" w:rsidRDefault="003D722D" w:rsidP="00906B06">
          <w:pPr>
            <w:spacing w:line="240" w:lineRule="auto"/>
            <w:rPr>
              <w:rFonts w:ascii="Avenir Light" w:hAnsi="Avenir Light" w:cs="Arial"/>
              <w:color w:val="000000"/>
              <w:sz w:val="22"/>
            </w:rPr>
          </w:pPr>
        </w:p>
        <w:p w14:paraId="0DC944FB" w14:textId="77777777" w:rsidR="003D722D" w:rsidRDefault="003D722D" w:rsidP="00906B06">
          <w:pPr>
            <w:spacing w:line="240" w:lineRule="auto"/>
            <w:rPr>
              <w:rFonts w:ascii="Avenir Light" w:hAnsi="Avenir Light" w:cs="Arial"/>
              <w:color w:val="000000"/>
              <w:sz w:val="22"/>
            </w:rPr>
          </w:pPr>
        </w:p>
        <w:p w14:paraId="027B26CA" w14:textId="7BA24576" w:rsidR="003D722D"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Also include the geographical location of your business with physical address.</w:t>
          </w:r>
          <w:r w:rsidRPr="00906B06">
            <w:rPr>
              <w:rFonts w:ascii="Avenir Light" w:hAnsi="Avenir Light" w:cs="Arial"/>
              <w:color w:val="000000"/>
              <w:sz w:val="22"/>
            </w:rPr>
            <w:br/>
          </w:r>
          <w:r w:rsidR="00784833" w:rsidRPr="00784833">
            <w:rPr>
              <w:rFonts w:ascii="Avenir Light" w:hAnsi="Avenir Light" w:cs="Times New Roman"/>
              <w:b/>
              <w:color w:val="auto"/>
              <w:sz w:val="22"/>
            </w:rPr>
            <w:t>See above address line, It’s located in Bellevue, Washinton</w:t>
          </w:r>
        </w:p>
        <w:p w14:paraId="1A243F6F" w14:textId="77777777" w:rsidR="00784833" w:rsidRPr="00784833" w:rsidRDefault="00784833" w:rsidP="00906B06">
          <w:pPr>
            <w:spacing w:line="240" w:lineRule="auto"/>
            <w:rPr>
              <w:rFonts w:ascii="Avenir Light" w:hAnsi="Avenir Light" w:cs="Times New Roman"/>
              <w:color w:val="auto"/>
              <w:sz w:val="22"/>
            </w:rPr>
          </w:pPr>
        </w:p>
        <w:p w14:paraId="498BBA7F" w14:textId="77777777" w:rsidR="003D722D" w:rsidRDefault="003D722D" w:rsidP="00906B06">
          <w:pPr>
            <w:spacing w:line="240" w:lineRule="auto"/>
            <w:rPr>
              <w:rFonts w:ascii="Avenir Light" w:hAnsi="Avenir Light" w:cs="Arial"/>
              <w:color w:val="000000"/>
              <w:sz w:val="22"/>
            </w:rPr>
          </w:pPr>
        </w:p>
        <w:p w14:paraId="6DBE2615" w14:textId="46B9B482" w:rsidR="00F72155" w:rsidRPr="00906B06" w:rsidRDefault="00906B06" w:rsidP="00906B06">
          <w:pPr>
            <w:spacing w:line="240" w:lineRule="auto"/>
            <w:rPr>
              <w:rFonts w:ascii="Avenir Light" w:hAnsi="Avenir Light" w:cs="Arial"/>
              <w:bCs/>
              <w:color w:val="808080" w:themeColor="background1" w:themeShade="80"/>
              <w:sz w:val="24"/>
              <w:szCs w:val="24"/>
            </w:rPr>
          </w:pPr>
          <w:r w:rsidRPr="00906B06">
            <w:rPr>
              <w:rFonts w:ascii="Avenir Light" w:hAnsi="Avenir Light" w:cs="Arial"/>
              <w:bCs/>
              <w:color w:val="808080" w:themeColor="background1" w:themeShade="80"/>
              <w:sz w:val="24"/>
              <w:szCs w:val="24"/>
            </w:rPr>
            <w:t>Objectives:</w:t>
          </w:r>
        </w:p>
        <w:p w14:paraId="25A5ECCB"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What is the goal of your website?  Check all that apply: put the letter x in the brackets.</w:t>
          </w:r>
        </w:p>
        <w:p w14:paraId="6979E017" w14:textId="32A5D5BD"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 xml:space="preserve">[ </w:t>
          </w:r>
          <w:r w:rsidR="00784833">
            <w:rPr>
              <w:rFonts w:ascii="Avenir Light" w:hAnsi="Avenir Light" w:cs="Arial"/>
              <w:color w:val="000000"/>
              <w:sz w:val="22"/>
            </w:rPr>
            <w:t>x</w:t>
          </w:r>
          <w:r w:rsidRPr="00906B06">
            <w:rPr>
              <w:rFonts w:ascii="Avenir Light" w:hAnsi="Avenir Light" w:cs="Arial"/>
              <w:color w:val="000000"/>
              <w:sz w:val="22"/>
            </w:rPr>
            <w:t>] I want to establish a professional web presence, strengthen my corporate image or increase brand awareness.</w:t>
          </w:r>
        </w:p>
        <w:p w14:paraId="0396C2FA"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 ] I want to get more customers and increase sales.</w:t>
          </w:r>
        </w:p>
        <w:p w14:paraId="49C2A485"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 ] I want to share information about my organization – background, news and events, contact</w:t>
          </w:r>
        </w:p>
        <w:p w14:paraId="4B2E68E5"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information, driving directions, hours of operation, etc.</w:t>
          </w:r>
        </w:p>
        <w:p w14:paraId="4E7AE638" w14:textId="1F058436"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 xml:space="preserve">[ </w:t>
          </w:r>
          <w:r w:rsidR="00784833">
            <w:rPr>
              <w:rFonts w:ascii="Avenir Light" w:hAnsi="Avenir Light" w:cs="Arial"/>
              <w:color w:val="000000"/>
              <w:sz w:val="22"/>
            </w:rPr>
            <w:t>x</w:t>
          </w:r>
          <w:r w:rsidRPr="00906B06">
            <w:rPr>
              <w:rFonts w:ascii="Avenir Light" w:hAnsi="Avenir Light" w:cs="Arial"/>
              <w:color w:val="000000"/>
              <w:sz w:val="22"/>
            </w:rPr>
            <w:t> ] I want to display an online catalog, gallery or portfolio.</w:t>
          </w:r>
        </w:p>
        <w:p w14:paraId="5BDEC1B1"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  ] I want to create a personal website for family and friends, a wedding, etc.</w:t>
          </w:r>
        </w:p>
        <w:p w14:paraId="0BB98ADB"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  ] Other (please describe):</w:t>
          </w:r>
        </w:p>
        <w:p w14:paraId="6810A815" w14:textId="77777777" w:rsidR="00906B06"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If you have additional comment for the Objectives portion please enter them below.</w:t>
          </w:r>
        </w:p>
        <w:p w14:paraId="730CDBEE" w14:textId="77777777" w:rsidR="00784833" w:rsidRPr="00906B06" w:rsidRDefault="00784833" w:rsidP="00906B06">
          <w:pPr>
            <w:spacing w:line="240" w:lineRule="auto"/>
            <w:rPr>
              <w:rFonts w:ascii="Avenir Light" w:hAnsi="Avenir Light" w:cs="Times New Roman"/>
              <w:color w:val="auto"/>
              <w:sz w:val="22"/>
            </w:rPr>
          </w:pPr>
        </w:p>
        <w:p w14:paraId="4ABA58DB" w14:textId="3AFE9C31" w:rsidR="003D722D" w:rsidRPr="00784833" w:rsidRDefault="00784833" w:rsidP="00906B06">
          <w:pPr>
            <w:spacing w:line="240" w:lineRule="auto"/>
            <w:rPr>
              <w:rFonts w:ascii="Avenir Light" w:eastAsia="Times New Roman" w:hAnsi="Avenir Light" w:cs="Times New Roman"/>
              <w:b/>
              <w:color w:val="auto"/>
              <w:sz w:val="22"/>
            </w:rPr>
          </w:pPr>
          <w:r w:rsidRPr="00784833">
            <w:rPr>
              <w:rFonts w:ascii="Avenir Light" w:eastAsia="Times New Roman" w:hAnsi="Avenir Light" w:cs="Times New Roman"/>
              <w:b/>
              <w:color w:val="auto"/>
              <w:sz w:val="22"/>
            </w:rPr>
            <w:t>Need the website to showcases the products I mentioned above, easy for customers to navigate the use the website. There will be prices listed later, and will need shopping cart e-commerce functionality later as well.</w:t>
          </w:r>
        </w:p>
        <w:p w14:paraId="69EFAD5C" w14:textId="77777777" w:rsidR="003D722D" w:rsidRPr="00906B06" w:rsidRDefault="003D722D" w:rsidP="00906B06">
          <w:pPr>
            <w:spacing w:line="240" w:lineRule="auto"/>
            <w:rPr>
              <w:rFonts w:ascii="Avenir Light" w:hAnsi="Avenir Light" w:cs="Times New Roman"/>
              <w:color w:val="auto"/>
              <w:sz w:val="22"/>
            </w:rPr>
          </w:pPr>
        </w:p>
        <w:p w14:paraId="2796E99E" w14:textId="77777777" w:rsidR="00906B06" w:rsidRPr="00906B06" w:rsidRDefault="00906B06" w:rsidP="00906B06">
          <w:pPr>
            <w:spacing w:line="240" w:lineRule="auto"/>
            <w:rPr>
              <w:rFonts w:ascii="Avenir Light" w:eastAsia="Times New Roman" w:hAnsi="Avenir Light" w:cs="Times New Roman"/>
              <w:color w:val="auto"/>
              <w:sz w:val="22"/>
            </w:rPr>
          </w:pPr>
        </w:p>
        <w:p w14:paraId="638D1336" w14:textId="77777777" w:rsidR="00906B06" w:rsidRDefault="00906B06" w:rsidP="00906B06">
          <w:pPr>
            <w:spacing w:line="240" w:lineRule="auto"/>
            <w:rPr>
              <w:rFonts w:ascii="Avenir Light" w:hAnsi="Avenir Light" w:cs="Arial"/>
              <w:bCs/>
              <w:color w:val="000000"/>
              <w:sz w:val="22"/>
            </w:rPr>
          </w:pPr>
          <w:r w:rsidRPr="00906B06">
            <w:rPr>
              <w:rFonts w:ascii="Avenir Light" w:hAnsi="Avenir Light" w:cs="Arial"/>
              <w:bCs/>
              <w:color w:val="000000"/>
              <w:sz w:val="22"/>
            </w:rPr>
            <w:t>Additional Objective Information / Comments relating to your website</w:t>
          </w:r>
        </w:p>
        <w:p w14:paraId="4CE057DA" w14:textId="77777777" w:rsidR="00784833" w:rsidRDefault="00784833" w:rsidP="00906B06">
          <w:pPr>
            <w:spacing w:line="240" w:lineRule="auto"/>
            <w:rPr>
              <w:rFonts w:ascii="Avenir Light" w:hAnsi="Avenir Light" w:cs="Arial"/>
              <w:bCs/>
              <w:color w:val="000000"/>
              <w:sz w:val="22"/>
            </w:rPr>
          </w:pPr>
        </w:p>
        <w:p w14:paraId="3626DD07" w14:textId="4E95637B" w:rsidR="00906B06" w:rsidRPr="00784833" w:rsidRDefault="00784833" w:rsidP="00906B06">
          <w:pPr>
            <w:spacing w:after="240" w:line="240" w:lineRule="auto"/>
            <w:rPr>
              <w:rFonts w:ascii="Avenir Light" w:hAnsi="Avenir Light" w:cs="Times New Roman"/>
              <w:b/>
              <w:color w:val="auto"/>
              <w:sz w:val="22"/>
            </w:rPr>
          </w:pPr>
          <w:r w:rsidRPr="00784833">
            <w:rPr>
              <w:rFonts w:ascii="Avenir Light" w:hAnsi="Avenir Light" w:cs="Times New Roman"/>
              <w:b/>
              <w:color w:val="auto"/>
              <w:sz w:val="22"/>
            </w:rPr>
            <w:t xml:space="preserve">The 5 images on the main page need to be moving, and customers can click either one of those images and be directed to products pages. </w:t>
          </w:r>
        </w:p>
        <w:p w14:paraId="2906A30D" w14:textId="77777777" w:rsidR="003D722D" w:rsidRPr="00906B06" w:rsidRDefault="003D722D" w:rsidP="00906B06">
          <w:pPr>
            <w:spacing w:line="240" w:lineRule="auto"/>
            <w:rPr>
              <w:rFonts w:ascii="Avenir Light" w:hAnsi="Avenir Light" w:cs="Times New Roman"/>
              <w:color w:val="auto"/>
              <w:sz w:val="22"/>
            </w:rPr>
          </w:pPr>
        </w:p>
        <w:p w14:paraId="17351D12" w14:textId="77777777" w:rsidR="00906B06" w:rsidRDefault="00906B06" w:rsidP="00906B06">
          <w:pPr>
            <w:spacing w:line="240" w:lineRule="auto"/>
            <w:rPr>
              <w:rFonts w:ascii="Avenir Light" w:hAnsi="Avenir Light" w:cs="Arial"/>
              <w:bCs/>
              <w:color w:val="000000"/>
              <w:sz w:val="22"/>
            </w:rPr>
          </w:pPr>
          <w:r w:rsidRPr="00906B06">
            <w:rPr>
              <w:rFonts w:ascii="Avenir Light" w:hAnsi="Avenir Light" w:cs="Arial"/>
              <w:bCs/>
              <w:color w:val="000000"/>
              <w:sz w:val="22"/>
            </w:rPr>
            <w:t>Visitor Action on Site:</w:t>
          </w:r>
        </w:p>
        <w:p w14:paraId="3EB4E7E8" w14:textId="0D717C70" w:rsidR="00784833" w:rsidRPr="00784833" w:rsidRDefault="00784833" w:rsidP="00906B06">
          <w:pPr>
            <w:spacing w:line="240" w:lineRule="auto"/>
            <w:rPr>
              <w:rFonts w:ascii="Avenir Light" w:hAnsi="Avenir Light" w:cs="Times New Roman"/>
              <w:b/>
              <w:color w:val="auto"/>
              <w:sz w:val="22"/>
            </w:rPr>
          </w:pPr>
          <w:r w:rsidRPr="00784833">
            <w:rPr>
              <w:rFonts w:ascii="Avenir Light" w:hAnsi="Avenir Light" w:cs="Arial"/>
              <w:b/>
              <w:bCs/>
              <w:color w:val="000000"/>
              <w:sz w:val="22"/>
            </w:rPr>
            <w:t xml:space="preserve">Getting to know more about the company; buy products </w:t>
          </w:r>
        </w:p>
        <w:p w14:paraId="6BA8FA40" w14:textId="77777777" w:rsidR="00906B06" w:rsidRPr="00906B06" w:rsidRDefault="00906B06" w:rsidP="00906B06">
          <w:pPr>
            <w:spacing w:line="240" w:lineRule="auto"/>
            <w:rPr>
              <w:rFonts w:ascii="Avenir Light" w:eastAsia="Times New Roman" w:hAnsi="Avenir Light" w:cs="Times New Roman"/>
              <w:color w:val="auto"/>
              <w:sz w:val="22"/>
            </w:rPr>
          </w:pPr>
        </w:p>
        <w:p w14:paraId="7CCCD567" w14:textId="77777777" w:rsidR="003D722D" w:rsidRDefault="003D722D" w:rsidP="00906B06">
          <w:pPr>
            <w:spacing w:line="240" w:lineRule="auto"/>
            <w:rPr>
              <w:rFonts w:ascii="Avenir Light" w:hAnsi="Avenir Light" w:cs="Arial"/>
              <w:color w:val="000000"/>
              <w:sz w:val="22"/>
            </w:rPr>
          </w:pPr>
        </w:p>
        <w:p w14:paraId="4C4109F1" w14:textId="77777777" w:rsidR="003D722D" w:rsidRDefault="003D722D" w:rsidP="00906B06">
          <w:pPr>
            <w:spacing w:line="240" w:lineRule="auto"/>
            <w:rPr>
              <w:rFonts w:ascii="Avenir Light" w:hAnsi="Avenir Light" w:cs="Arial"/>
              <w:color w:val="000000"/>
              <w:sz w:val="22"/>
            </w:rPr>
          </w:pPr>
        </w:p>
        <w:p w14:paraId="06E8FD7D" w14:textId="77777777" w:rsidR="003D722D" w:rsidRDefault="003D722D" w:rsidP="00906B06">
          <w:pPr>
            <w:spacing w:line="240" w:lineRule="auto"/>
            <w:rPr>
              <w:rFonts w:ascii="Avenir Light" w:hAnsi="Avenir Light" w:cs="Arial"/>
              <w:color w:val="000000"/>
              <w:sz w:val="22"/>
            </w:rPr>
          </w:pPr>
        </w:p>
        <w:p w14:paraId="0CA98FE8" w14:textId="77777777" w:rsidR="003D722D" w:rsidRDefault="003D722D" w:rsidP="00906B06">
          <w:pPr>
            <w:spacing w:line="240" w:lineRule="auto"/>
            <w:rPr>
              <w:rFonts w:ascii="Avenir Light" w:hAnsi="Avenir Light" w:cs="Arial"/>
              <w:color w:val="000000"/>
              <w:sz w:val="22"/>
            </w:rPr>
          </w:pPr>
        </w:p>
        <w:p w14:paraId="600266B6" w14:textId="77777777" w:rsidR="003D722D" w:rsidRDefault="003D722D" w:rsidP="00906B06">
          <w:pPr>
            <w:spacing w:line="240" w:lineRule="auto"/>
            <w:rPr>
              <w:rFonts w:ascii="Avenir Light" w:hAnsi="Avenir Light" w:cs="Arial"/>
              <w:color w:val="000000"/>
              <w:sz w:val="22"/>
            </w:rPr>
          </w:pPr>
        </w:p>
        <w:p w14:paraId="572B2D22" w14:textId="77777777" w:rsidR="003D722D" w:rsidRDefault="003D722D" w:rsidP="00906B06">
          <w:pPr>
            <w:spacing w:line="240" w:lineRule="auto"/>
            <w:rPr>
              <w:rFonts w:ascii="Avenir Light" w:hAnsi="Avenir Light" w:cs="Arial"/>
              <w:color w:val="000000"/>
              <w:sz w:val="22"/>
            </w:rPr>
          </w:pPr>
        </w:p>
        <w:p w14:paraId="2E6F431A" w14:textId="77777777" w:rsidR="003D722D" w:rsidRDefault="003D722D" w:rsidP="00906B06">
          <w:pPr>
            <w:spacing w:line="240" w:lineRule="auto"/>
            <w:rPr>
              <w:rFonts w:ascii="Avenir Light" w:hAnsi="Avenir Light" w:cs="Arial"/>
              <w:color w:val="000000"/>
              <w:sz w:val="22"/>
            </w:rPr>
          </w:pPr>
        </w:p>
        <w:p w14:paraId="050F9D3D" w14:textId="1AB6E352" w:rsidR="003D722D" w:rsidRPr="00906B06" w:rsidRDefault="003D722D" w:rsidP="003D722D">
          <w:pPr>
            <w:pStyle w:val="NormalWeb"/>
            <w:jc w:val="center"/>
            <w:rPr>
              <w:rFonts w:ascii="Avenir Light" w:hAnsi="Avenir Light"/>
              <w:color w:val="BFBFBF" w:themeColor="background1" w:themeShade="BF"/>
              <w:sz w:val="36"/>
              <w:szCs w:val="36"/>
            </w:rPr>
          </w:pPr>
          <w:r>
            <w:rPr>
              <w:rFonts w:ascii="Avenir Light" w:hAnsi="Avenir Light"/>
              <w:color w:val="BFBFBF" w:themeColor="background1" w:themeShade="BF"/>
              <w:sz w:val="36"/>
              <w:szCs w:val="36"/>
            </w:rPr>
            <w:t>Who is your Target Audience?</w:t>
          </w:r>
        </w:p>
        <w:p w14:paraId="41743B44" w14:textId="77777777" w:rsidR="003D722D" w:rsidRDefault="003D722D" w:rsidP="00906B06">
          <w:pPr>
            <w:spacing w:line="240" w:lineRule="auto"/>
            <w:rPr>
              <w:rFonts w:ascii="Avenir Light" w:hAnsi="Avenir Light" w:cs="Arial"/>
              <w:color w:val="000000"/>
              <w:sz w:val="22"/>
            </w:rPr>
          </w:pPr>
        </w:p>
        <w:p w14:paraId="0A380519" w14:textId="77777777" w:rsidR="00906B06"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 xml:space="preserve">Who is your target audience? </w:t>
          </w:r>
        </w:p>
        <w:p w14:paraId="7A32997A" w14:textId="373566FD" w:rsidR="00784833" w:rsidRPr="00784833" w:rsidRDefault="00784833" w:rsidP="00906B06">
          <w:pPr>
            <w:spacing w:line="240" w:lineRule="auto"/>
            <w:rPr>
              <w:rFonts w:ascii="Avenir Light" w:hAnsi="Avenir Light" w:cs="Times New Roman"/>
              <w:b/>
              <w:color w:val="auto"/>
              <w:sz w:val="22"/>
            </w:rPr>
          </w:pPr>
          <w:r>
            <w:rPr>
              <w:rFonts w:ascii="Avenir Light" w:hAnsi="Avenir Light" w:cs="Arial"/>
              <w:b/>
              <w:color w:val="000000"/>
              <w:sz w:val="22"/>
            </w:rPr>
            <w:t xml:space="preserve">People who love coffee, tea, ceramics and bone china products </w:t>
          </w:r>
        </w:p>
        <w:p w14:paraId="203797BA" w14:textId="77777777" w:rsidR="003D722D" w:rsidRDefault="003D722D" w:rsidP="00906B06">
          <w:pPr>
            <w:spacing w:line="240" w:lineRule="auto"/>
            <w:rPr>
              <w:rFonts w:ascii="Avenir Light" w:hAnsi="Avenir Light" w:cs="Arial"/>
              <w:color w:val="000000"/>
              <w:sz w:val="22"/>
            </w:rPr>
          </w:pPr>
        </w:p>
        <w:p w14:paraId="0FC47278" w14:textId="77777777" w:rsidR="003D722D" w:rsidRDefault="003D722D" w:rsidP="00906B06">
          <w:pPr>
            <w:spacing w:line="240" w:lineRule="auto"/>
            <w:rPr>
              <w:rFonts w:ascii="Avenir Light" w:hAnsi="Avenir Light" w:cs="Arial"/>
              <w:color w:val="000000"/>
              <w:sz w:val="22"/>
            </w:rPr>
          </w:pPr>
        </w:p>
        <w:p w14:paraId="7CEB5FAC"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Any Customer Information you would think would be helpful?</w:t>
          </w:r>
        </w:p>
        <w:p w14:paraId="21773DCD" w14:textId="182475C9" w:rsidR="003D722D" w:rsidRDefault="00784833" w:rsidP="00906B06">
          <w:pPr>
            <w:spacing w:line="240" w:lineRule="auto"/>
            <w:rPr>
              <w:rFonts w:ascii="Avenir Light" w:hAnsi="Avenir Light" w:cs="Arial"/>
              <w:b/>
              <w:color w:val="000000"/>
              <w:sz w:val="22"/>
            </w:rPr>
          </w:pPr>
          <w:r>
            <w:rPr>
              <w:rFonts w:ascii="Avenir Light" w:hAnsi="Avenir Light" w:cs="Arial"/>
              <w:b/>
              <w:color w:val="000000"/>
              <w:sz w:val="22"/>
            </w:rPr>
            <w:t>user registration function to work on the website- both for individuals and commercial users.</w:t>
          </w:r>
        </w:p>
        <w:p w14:paraId="768A9D56" w14:textId="58F885BA" w:rsidR="003D722D" w:rsidRDefault="00470C74" w:rsidP="00906B06">
          <w:pPr>
            <w:spacing w:line="240" w:lineRule="auto"/>
            <w:rPr>
              <w:rFonts w:ascii="Avenir Light" w:hAnsi="Avenir Light" w:cs="Arial"/>
              <w:b/>
              <w:color w:val="000000"/>
              <w:sz w:val="22"/>
            </w:rPr>
          </w:pPr>
          <w:r>
            <w:rPr>
              <w:rFonts w:ascii="Avenir Light" w:hAnsi="Avenir Light" w:cs="Arial"/>
              <w:b/>
              <w:color w:val="000000"/>
              <w:sz w:val="22"/>
            </w:rPr>
            <w:t>(what do you think)</w:t>
          </w:r>
        </w:p>
        <w:p w14:paraId="0D0376FD" w14:textId="77777777" w:rsidR="00470C74" w:rsidRDefault="00470C74" w:rsidP="00906B06">
          <w:pPr>
            <w:spacing w:line="240" w:lineRule="auto"/>
            <w:rPr>
              <w:rFonts w:ascii="Avenir Light" w:hAnsi="Avenir Light" w:cs="Arial"/>
              <w:color w:val="000000"/>
              <w:sz w:val="22"/>
            </w:rPr>
          </w:pPr>
        </w:p>
        <w:p w14:paraId="71BD5746"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Any Partner Information you would think would be helpful?</w:t>
          </w:r>
        </w:p>
        <w:p w14:paraId="1C32C8C1" w14:textId="77777777" w:rsidR="00784833" w:rsidRDefault="00784833" w:rsidP="00906B06">
          <w:pPr>
            <w:spacing w:after="240"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Please refer to the following websites:</w:t>
          </w:r>
        </w:p>
        <w:p w14:paraId="7D642A7D" w14:textId="4E6A5B8B" w:rsidR="00784833" w:rsidRDefault="00784833" w:rsidP="00784833">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19528A"/>
              <w:sz w:val="28"/>
              <w:szCs w:val="28"/>
            </w:rPr>
            <w:tab/>
          </w:r>
          <w:r>
            <w:rPr>
              <w:rFonts w:ascii="Helvetica" w:hAnsi="Helvetica" w:cs="Helvetica"/>
              <w:b/>
              <w:bCs/>
              <w:color w:val="19528A"/>
              <w:sz w:val="28"/>
              <w:szCs w:val="28"/>
            </w:rPr>
            <w:tab/>
          </w:r>
          <w:hyperlink r:id="rId8" w:history="1">
            <w:r>
              <w:rPr>
                <w:rFonts w:ascii="Helvetica" w:hAnsi="Helvetica" w:cs="Helvetica"/>
                <w:b/>
                <w:bCs/>
                <w:color w:val="19528A"/>
                <w:sz w:val="28"/>
                <w:szCs w:val="28"/>
              </w:rPr>
              <w:t>http://www.narumi.co.jp/en/index.html</w:t>
            </w:r>
          </w:hyperlink>
          <w:r>
            <w:rPr>
              <w:rFonts w:ascii="Helvetica" w:hAnsi="Helvetica" w:cs="Helvetica"/>
              <w:b/>
              <w:bCs/>
              <w:color w:val="50576E"/>
              <w:sz w:val="28"/>
              <w:szCs w:val="28"/>
            </w:rPr>
            <w:t xml:space="preserve">  (bone china)</w:t>
          </w:r>
        </w:p>
        <w:p w14:paraId="06BEECFC" w14:textId="397EBECC" w:rsidR="00784833" w:rsidRDefault="00784833" w:rsidP="00784833">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t xml:space="preserve">http:// </w:t>
          </w:r>
          <w:hyperlink r:id="rId9" w:history="1">
            <w:r>
              <w:rPr>
                <w:rFonts w:ascii="Helvetica" w:hAnsi="Helvetica" w:cs="Helvetica"/>
                <w:b/>
                <w:bCs/>
                <w:color w:val="19528A"/>
                <w:sz w:val="28"/>
                <w:szCs w:val="28"/>
              </w:rPr>
              <w:t>http://www.aurlia.com.tw</w:t>
            </w:r>
          </w:hyperlink>
          <w:r>
            <w:rPr>
              <w:rFonts w:ascii="Helvetica" w:hAnsi="Helvetica" w:cs="Helvetica"/>
              <w:b/>
              <w:bCs/>
              <w:color w:val="50576E"/>
              <w:sz w:val="28"/>
              <w:szCs w:val="28"/>
            </w:rPr>
            <w:t xml:space="preserve">  (don’t use their products pictures yet, we don’t have a contract with them yet)</w:t>
          </w:r>
        </w:p>
        <w:p w14:paraId="5519748E" w14:textId="5A3907A5" w:rsidR="00784833" w:rsidRDefault="00784833" w:rsidP="00784833">
          <w:pPr>
            <w:spacing w:after="240" w:line="240" w:lineRule="auto"/>
            <w:rPr>
              <w:rFonts w:ascii="Helvetica" w:hAnsi="Helvetica" w:cs="Helvetica"/>
              <w:b/>
              <w:bCs/>
              <w:color w:val="19528A"/>
              <w:sz w:val="28"/>
              <w:szCs w:val="28"/>
            </w:rPr>
          </w:pPr>
          <w:r>
            <w:rPr>
              <w:rFonts w:ascii="Helvetica" w:hAnsi="Helvetica" w:cs="Helvetica"/>
              <w:b/>
              <w:bCs/>
              <w:color w:val="19528A"/>
              <w:sz w:val="28"/>
              <w:szCs w:val="28"/>
            </w:rPr>
            <w:tab/>
          </w:r>
          <w:hyperlink r:id="rId10" w:history="1">
            <w:r>
              <w:rPr>
                <w:rFonts w:ascii="Helvetica" w:hAnsi="Helvetica" w:cs="Helvetica"/>
                <w:b/>
                <w:bCs/>
                <w:color w:val="19528A"/>
                <w:sz w:val="28"/>
                <w:szCs w:val="28"/>
              </w:rPr>
              <w:t>http://dobashientea.com</w:t>
            </w:r>
          </w:hyperlink>
          <w:r>
            <w:rPr>
              <w:rFonts w:ascii="Helvetica" w:hAnsi="Helvetica" w:cs="Helvetica"/>
              <w:b/>
              <w:bCs/>
              <w:color w:val="19528A"/>
              <w:sz w:val="28"/>
              <w:szCs w:val="28"/>
            </w:rPr>
            <w:t xml:space="preserve"> (Japanese tea)</w:t>
          </w:r>
        </w:p>
        <w:p w14:paraId="22323D3F" w14:textId="35E22225" w:rsidR="00784833" w:rsidRDefault="00784833" w:rsidP="00784833">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t>http://www.nestle.com.cn/brands/coffee </w:t>
          </w:r>
          <w:r w:rsidR="00470C74">
            <w:rPr>
              <w:rFonts w:ascii="Helvetica" w:hAnsi="Helvetica" w:cs="Helvetica"/>
              <w:color w:val="50576E"/>
              <w:sz w:val="28"/>
              <w:szCs w:val="28"/>
            </w:rPr>
            <w:t xml:space="preserve"> </w:t>
          </w:r>
        </w:p>
        <w:p w14:paraId="3242F491" w14:textId="2680EDB3" w:rsidR="00784833" w:rsidRDefault="00784833"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r>
        </w:p>
        <w:p w14:paraId="76A4096C" w14:textId="79B2BB60" w:rsidR="00470C74" w:rsidRPr="00470C74" w:rsidRDefault="00784833" w:rsidP="00470C74">
          <w:pPr>
            <w:widowControl w:val="0"/>
            <w:numPr>
              <w:ilvl w:val="0"/>
              <w:numId w:val="11"/>
            </w:numPr>
            <w:tabs>
              <w:tab w:val="left" w:pos="220"/>
              <w:tab w:val="left" w:pos="720"/>
            </w:tabs>
            <w:autoSpaceDE w:val="0"/>
            <w:autoSpaceDN w:val="0"/>
            <w:adjustRightInd w:val="0"/>
            <w:spacing w:after="240" w:line="240" w:lineRule="auto"/>
            <w:ind w:hanging="720"/>
            <w:rPr>
              <w:rFonts w:ascii="Helvetica" w:hAnsi="Helvetica" w:cs="Helvetica"/>
              <w:b/>
              <w:bCs/>
              <w:color w:val="50576E"/>
              <w:sz w:val="28"/>
              <w:szCs w:val="28"/>
            </w:rPr>
          </w:pPr>
          <w:r w:rsidRPr="00470C74">
            <w:rPr>
              <w:rFonts w:ascii="Helvetica" w:hAnsi="Helvetica" w:cs="Helvetica"/>
              <w:b/>
              <w:bCs/>
              <w:color w:val="50576E"/>
              <w:sz w:val="28"/>
              <w:szCs w:val="28"/>
            </w:rPr>
            <w:tab/>
          </w:r>
          <w:r w:rsidRPr="00470C74">
            <w:rPr>
              <w:rFonts w:ascii="Helvetica" w:hAnsi="Helvetica" w:cs="Helvetica"/>
              <w:b/>
              <w:bCs/>
              <w:color w:val="50576E"/>
              <w:sz w:val="28"/>
              <w:szCs w:val="28"/>
            </w:rPr>
            <w:tab/>
            <w:t>http://www.keurig.com </w:t>
          </w:r>
          <w:r w:rsidR="00470C74" w:rsidRPr="00470C74">
            <w:rPr>
              <w:rFonts w:ascii="Helvetica" w:hAnsi="Helvetica" w:cs="Helvetica"/>
              <w:color w:val="50576E"/>
              <w:sz w:val="28"/>
              <w:szCs w:val="28"/>
            </w:rPr>
            <w:t xml:space="preserve"> </w:t>
          </w:r>
        </w:p>
        <w:p w14:paraId="0FC08876" w14:textId="58FF5D58" w:rsidR="00784833" w:rsidRDefault="00784833" w:rsidP="00784833">
          <w:pPr>
            <w:spacing w:after="240" w:line="240" w:lineRule="auto"/>
            <w:rPr>
              <w:rFonts w:ascii="Helvetica" w:hAnsi="Helvetica" w:cs="Helvetica"/>
              <w:b/>
              <w:bCs/>
              <w:color w:val="19528A"/>
              <w:sz w:val="28"/>
              <w:szCs w:val="28"/>
            </w:rPr>
          </w:pPr>
          <w:hyperlink r:id="rId11" w:history="1">
            <w:r w:rsidRPr="0089483B">
              <w:rPr>
                <w:rStyle w:val="Hyperlink"/>
                <w:rFonts w:ascii="Helvetica" w:hAnsi="Helvetica" w:cs="Helvetica"/>
                <w:b/>
                <w:bCs/>
                <w:sz w:val="28"/>
                <w:szCs w:val="28"/>
              </w:rPr>
              <w:t>http://www.nespresso.com</w:t>
            </w:r>
          </w:hyperlink>
          <w:r>
            <w:rPr>
              <w:rFonts w:ascii="Helvetica" w:hAnsi="Helvetica" w:cs="Helvetica"/>
              <w:b/>
              <w:bCs/>
              <w:color w:val="50576E"/>
              <w:sz w:val="28"/>
              <w:szCs w:val="28"/>
            </w:rPr>
            <w:t xml:space="preserve"> </w:t>
          </w:r>
        </w:p>
        <w:p w14:paraId="6AC482C6" w14:textId="4C99456D" w:rsidR="00906B06" w:rsidRDefault="00906B06" w:rsidP="00784833">
          <w:pPr>
            <w:spacing w:after="240" w:line="240" w:lineRule="auto"/>
            <w:rPr>
              <w:rFonts w:ascii="Avenir Light" w:eastAsia="Times New Roman" w:hAnsi="Avenir Light" w:cs="Times New Roman"/>
              <w:color w:val="auto"/>
              <w:sz w:val="22"/>
            </w:rPr>
          </w:pPr>
          <w:r w:rsidRPr="00906B06">
            <w:rPr>
              <w:rFonts w:ascii="Avenir Light" w:eastAsia="Times New Roman" w:hAnsi="Avenir Light" w:cs="Times New Roman"/>
              <w:color w:val="auto"/>
              <w:sz w:val="22"/>
            </w:rPr>
            <w:br/>
          </w:r>
        </w:p>
        <w:p w14:paraId="7EBA5D9A" w14:textId="439CF9A7" w:rsidR="003D722D" w:rsidRPr="00906B06" w:rsidRDefault="003D722D" w:rsidP="003D722D">
          <w:pPr>
            <w:pStyle w:val="NormalWeb"/>
            <w:jc w:val="center"/>
            <w:rPr>
              <w:rFonts w:ascii="Avenir Light" w:hAnsi="Avenir Light"/>
              <w:color w:val="BFBFBF" w:themeColor="background1" w:themeShade="BF"/>
              <w:sz w:val="36"/>
              <w:szCs w:val="36"/>
            </w:rPr>
          </w:pPr>
          <w:r>
            <w:rPr>
              <w:rFonts w:ascii="Avenir Light" w:hAnsi="Avenir Light"/>
              <w:color w:val="BFBFBF" w:themeColor="background1" w:themeShade="BF"/>
              <w:sz w:val="36"/>
              <w:szCs w:val="36"/>
            </w:rPr>
            <w:t>What are your Project Details?</w:t>
          </w:r>
        </w:p>
        <w:p w14:paraId="0050E0CB" w14:textId="77777777" w:rsidR="00296B95" w:rsidRDefault="00296B95" w:rsidP="00906B06">
          <w:pPr>
            <w:spacing w:line="240" w:lineRule="auto"/>
            <w:rPr>
              <w:rFonts w:ascii="Avenir Light" w:eastAsia="Times New Roman" w:hAnsi="Avenir Light" w:cs="Times New Roman"/>
              <w:color w:val="auto"/>
              <w:sz w:val="22"/>
            </w:rPr>
          </w:pPr>
        </w:p>
        <w:p w14:paraId="348121FC" w14:textId="77777777" w:rsidR="00906B06"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What is your website URL?</w:t>
          </w:r>
        </w:p>
        <w:p w14:paraId="37FEB486" w14:textId="3FD67844" w:rsidR="00470C74" w:rsidRPr="00470C74" w:rsidRDefault="00470C74" w:rsidP="00906B06">
          <w:pPr>
            <w:spacing w:line="240" w:lineRule="auto"/>
            <w:rPr>
              <w:rFonts w:ascii="Avenir Light" w:hAnsi="Avenir Light" w:cs="Times New Roman"/>
              <w:b/>
              <w:color w:val="auto"/>
              <w:sz w:val="22"/>
            </w:rPr>
          </w:pPr>
          <w:r>
            <w:rPr>
              <w:rFonts w:ascii="Avenir Light" w:hAnsi="Avenir Light" w:cs="Arial"/>
              <w:b/>
              <w:color w:val="000000"/>
              <w:sz w:val="22"/>
            </w:rPr>
            <w:t>Adeline-llc.com</w:t>
          </w:r>
        </w:p>
        <w:p w14:paraId="59017DFD" w14:textId="77777777" w:rsidR="00906B06" w:rsidRPr="00906B06" w:rsidRDefault="00906B06" w:rsidP="00906B06">
          <w:pPr>
            <w:spacing w:after="240" w:line="240" w:lineRule="auto"/>
            <w:rPr>
              <w:rFonts w:ascii="Avenir Light" w:eastAsia="Times New Roman" w:hAnsi="Avenir Light" w:cs="Times New Roman"/>
              <w:color w:val="auto"/>
              <w:sz w:val="22"/>
            </w:rPr>
          </w:pPr>
        </w:p>
        <w:p w14:paraId="1A524D08" w14:textId="77777777" w:rsidR="00296B95" w:rsidRDefault="00296B95" w:rsidP="00906B06">
          <w:pPr>
            <w:spacing w:line="240" w:lineRule="auto"/>
            <w:rPr>
              <w:rFonts w:ascii="Avenir Light" w:hAnsi="Avenir Light" w:cs="Arial"/>
              <w:color w:val="000000"/>
              <w:sz w:val="22"/>
            </w:rPr>
          </w:pPr>
        </w:p>
        <w:p w14:paraId="43B0170B" w14:textId="6FC4C992"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Where</w:t>
          </w:r>
          <w:r w:rsidR="00296B95">
            <w:rPr>
              <w:rFonts w:ascii="Avenir Light" w:hAnsi="Avenir Light" w:cs="Arial"/>
              <w:color w:val="000000"/>
              <w:sz w:val="22"/>
            </w:rPr>
            <w:t xml:space="preserve"> is your domain bought from? Ex:</w:t>
          </w:r>
          <w:r w:rsidRPr="00906B06">
            <w:rPr>
              <w:rFonts w:ascii="Avenir Light" w:hAnsi="Avenir Light" w:cs="Arial"/>
              <w:color w:val="000000"/>
              <w:sz w:val="22"/>
            </w:rPr>
            <w:t xml:space="preserve"> Go Daddy</w:t>
          </w:r>
        </w:p>
        <w:p w14:paraId="5570DAAF" w14:textId="286A72EE" w:rsidR="00906B06" w:rsidRPr="00470C74" w:rsidRDefault="00470C74" w:rsidP="00906B06">
          <w:pPr>
            <w:spacing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Xinnet.com</w:t>
          </w:r>
        </w:p>
        <w:p w14:paraId="603AEDA5" w14:textId="77777777" w:rsidR="00296B95" w:rsidRDefault="00296B95" w:rsidP="00906B06">
          <w:pPr>
            <w:spacing w:line="240" w:lineRule="auto"/>
            <w:rPr>
              <w:rFonts w:ascii="Avenir Light" w:hAnsi="Avenir Light" w:cs="Arial"/>
              <w:color w:val="000000"/>
              <w:sz w:val="22"/>
            </w:rPr>
          </w:pPr>
        </w:p>
        <w:p w14:paraId="541D891D" w14:textId="6B75D4DB"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What is the login information to access your account? Ex</w:t>
          </w:r>
          <w:r w:rsidR="00296B95">
            <w:rPr>
              <w:rFonts w:ascii="Avenir Light" w:hAnsi="Avenir Light" w:cs="Arial"/>
              <w:color w:val="000000"/>
              <w:sz w:val="22"/>
            </w:rPr>
            <w:t>:</w:t>
          </w:r>
          <w:r w:rsidRPr="00906B06">
            <w:rPr>
              <w:rFonts w:ascii="Avenir Light" w:hAnsi="Avenir Light" w:cs="Arial"/>
              <w:color w:val="000000"/>
              <w:sz w:val="22"/>
            </w:rPr>
            <w:t xml:space="preserve"> Go Daddy id and password</w:t>
          </w:r>
        </w:p>
        <w:p w14:paraId="0C221161" w14:textId="7B4CDE1E" w:rsidR="00906B06" w:rsidRPr="00470C74" w:rsidRDefault="00470C74" w:rsidP="00906B06">
          <w:pPr>
            <w:spacing w:after="240"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There is no rush, I can give it to you later</w:t>
          </w:r>
        </w:p>
        <w:p w14:paraId="2995C588" w14:textId="77777777" w:rsidR="00296B95" w:rsidRDefault="00296B95" w:rsidP="00906B06">
          <w:pPr>
            <w:spacing w:line="240" w:lineRule="auto"/>
            <w:rPr>
              <w:rFonts w:ascii="Avenir Light" w:hAnsi="Avenir Light" w:cs="Arial"/>
              <w:color w:val="000000"/>
              <w:sz w:val="22"/>
            </w:rPr>
          </w:pPr>
        </w:p>
        <w:p w14:paraId="5A332F4F"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Do you currently have a website hosting account with your domain?</w:t>
          </w:r>
        </w:p>
        <w:p w14:paraId="78AAC6D5" w14:textId="0929777B" w:rsidR="00906B06" w:rsidRPr="00470C74" w:rsidRDefault="00470C74" w:rsidP="00906B06">
          <w:pPr>
            <w:spacing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Yes</w:t>
          </w:r>
        </w:p>
        <w:p w14:paraId="3FD7DABE" w14:textId="77777777" w:rsidR="00296B95" w:rsidRDefault="00296B95" w:rsidP="00906B06">
          <w:pPr>
            <w:spacing w:line="240" w:lineRule="auto"/>
            <w:rPr>
              <w:rFonts w:ascii="Avenir Light" w:hAnsi="Avenir Light" w:cs="Arial"/>
              <w:color w:val="000000"/>
              <w:sz w:val="22"/>
            </w:rPr>
          </w:pPr>
        </w:p>
        <w:p w14:paraId="56EF7F64" w14:textId="77777777" w:rsidR="00296B95" w:rsidRPr="00296B95" w:rsidRDefault="00296B95" w:rsidP="00906B06">
          <w:pPr>
            <w:spacing w:line="240" w:lineRule="auto"/>
            <w:rPr>
              <w:rFonts w:ascii="Avenir Light" w:hAnsi="Avenir Light" w:cs="Arial"/>
              <w:color w:val="808080" w:themeColor="background1" w:themeShade="80"/>
              <w:sz w:val="32"/>
              <w:szCs w:val="32"/>
            </w:rPr>
          </w:pPr>
        </w:p>
        <w:p w14:paraId="30552991" w14:textId="77777777" w:rsidR="00906B06" w:rsidRDefault="00906B06" w:rsidP="00906B06">
          <w:pPr>
            <w:spacing w:line="240" w:lineRule="auto"/>
            <w:rPr>
              <w:rFonts w:ascii="Avenir Light" w:hAnsi="Avenir Light" w:cs="Arial"/>
              <w:bCs/>
              <w:color w:val="808080" w:themeColor="background1" w:themeShade="80"/>
              <w:sz w:val="32"/>
              <w:szCs w:val="32"/>
            </w:rPr>
          </w:pPr>
          <w:r w:rsidRPr="00906B06">
            <w:rPr>
              <w:rFonts w:ascii="Avenir Light" w:hAnsi="Avenir Light" w:cs="Arial"/>
              <w:bCs/>
              <w:color w:val="808080" w:themeColor="background1" w:themeShade="80"/>
              <w:sz w:val="32"/>
              <w:szCs w:val="32"/>
            </w:rPr>
            <w:t>Website Navigation</w:t>
          </w:r>
        </w:p>
        <w:p w14:paraId="04BC0D4F" w14:textId="77777777" w:rsidR="00296B95" w:rsidRPr="00906B06" w:rsidRDefault="00296B95" w:rsidP="00906B06">
          <w:pPr>
            <w:spacing w:line="240" w:lineRule="auto"/>
            <w:rPr>
              <w:rFonts w:ascii="Avenir Light" w:hAnsi="Avenir Light" w:cs="Times New Roman"/>
              <w:color w:val="808080" w:themeColor="background1" w:themeShade="80"/>
              <w:sz w:val="32"/>
              <w:szCs w:val="32"/>
            </w:rPr>
          </w:pPr>
        </w:p>
        <w:p w14:paraId="4E2865F5" w14:textId="77777777" w:rsidR="00906B06" w:rsidRPr="00296B95" w:rsidRDefault="00906B06" w:rsidP="00906B06">
          <w:pPr>
            <w:spacing w:line="240" w:lineRule="auto"/>
            <w:rPr>
              <w:rFonts w:ascii="Avenir Light" w:hAnsi="Avenir Light" w:cs="Arial"/>
              <w:color w:val="808080" w:themeColor="background1" w:themeShade="80"/>
              <w:sz w:val="24"/>
              <w:szCs w:val="24"/>
            </w:rPr>
          </w:pPr>
          <w:r w:rsidRPr="00906B06">
            <w:rPr>
              <w:rFonts w:ascii="Avenir Light" w:hAnsi="Avenir Light" w:cs="Arial"/>
              <w:color w:val="808080" w:themeColor="background1" w:themeShade="80"/>
              <w:sz w:val="24"/>
              <w:szCs w:val="24"/>
            </w:rPr>
            <w:t>Main Navigation</w:t>
          </w:r>
        </w:p>
        <w:p w14:paraId="1E32DB22" w14:textId="77777777" w:rsidR="00296B95" w:rsidRPr="00906B06" w:rsidRDefault="00296B95" w:rsidP="00906B06">
          <w:pPr>
            <w:spacing w:line="240" w:lineRule="auto"/>
            <w:rPr>
              <w:rFonts w:ascii="Avenir Light" w:hAnsi="Avenir Light" w:cs="Times New Roman"/>
              <w:color w:val="auto"/>
              <w:sz w:val="22"/>
            </w:rPr>
          </w:pPr>
        </w:p>
        <w:p w14:paraId="7EDC5060" w14:textId="77777777" w:rsidR="00906B06"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Please provide us your main navigation links you would like to use for your website. Example home, about us, contact us</w:t>
          </w:r>
        </w:p>
        <w:p w14:paraId="16D94CFA" w14:textId="7F380EE0" w:rsidR="00470C74" w:rsidRPr="00470C74" w:rsidRDefault="00470C74" w:rsidP="00906B06">
          <w:pPr>
            <w:spacing w:line="240" w:lineRule="auto"/>
            <w:rPr>
              <w:rFonts w:ascii="Avenir Light" w:hAnsi="Avenir Light" w:cs="Times New Roman"/>
              <w:b/>
              <w:color w:val="auto"/>
              <w:sz w:val="22"/>
            </w:rPr>
          </w:pPr>
          <w:r>
            <w:rPr>
              <w:rFonts w:ascii="Avenir Light" w:hAnsi="Avenir Light" w:cs="Arial"/>
              <w:b/>
              <w:color w:val="000000"/>
              <w:sz w:val="22"/>
            </w:rPr>
            <w:t>All of the above</w:t>
          </w:r>
        </w:p>
        <w:p w14:paraId="1F0EC7E7" w14:textId="77777777" w:rsidR="00296B95" w:rsidRDefault="00296B95" w:rsidP="00906B06">
          <w:pPr>
            <w:spacing w:line="240" w:lineRule="auto"/>
            <w:rPr>
              <w:rFonts w:ascii="Avenir Light" w:hAnsi="Avenir Light" w:cs="Arial"/>
              <w:color w:val="000000"/>
              <w:sz w:val="22"/>
            </w:rPr>
          </w:pPr>
        </w:p>
        <w:p w14:paraId="1517A4B7" w14:textId="77777777" w:rsidR="00296B95" w:rsidRDefault="00296B95" w:rsidP="00906B06">
          <w:pPr>
            <w:spacing w:line="240" w:lineRule="auto"/>
            <w:rPr>
              <w:rFonts w:ascii="Avenir Light" w:hAnsi="Avenir Light" w:cs="Arial"/>
              <w:color w:val="000000"/>
              <w:sz w:val="22"/>
            </w:rPr>
          </w:pPr>
        </w:p>
        <w:p w14:paraId="4CB7D30A" w14:textId="77777777" w:rsidR="00296B95" w:rsidRDefault="00296B95" w:rsidP="00906B06">
          <w:pPr>
            <w:spacing w:line="240" w:lineRule="auto"/>
            <w:rPr>
              <w:rFonts w:ascii="Avenir Light" w:hAnsi="Avenir Light" w:cs="Arial"/>
              <w:color w:val="000000"/>
              <w:sz w:val="22"/>
            </w:rPr>
          </w:pPr>
        </w:p>
        <w:p w14:paraId="76E4F641" w14:textId="77777777" w:rsidR="00906B06"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Do you have existing marketing materials (logo, brochure, images, etc.) that you would like us to leverage for the design of this site?  If so, please list them here. Also, attached the source file of your logo</w:t>
          </w:r>
        </w:p>
        <w:p w14:paraId="249FA302" w14:textId="77777777" w:rsidR="00470C74" w:rsidRPr="00906B06" w:rsidRDefault="00470C74" w:rsidP="00906B06">
          <w:pPr>
            <w:spacing w:line="240" w:lineRule="auto"/>
            <w:rPr>
              <w:rFonts w:ascii="Avenir Light" w:hAnsi="Avenir Light" w:cs="Times New Roman"/>
              <w:color w:val="auto"/>
              <w:sz w:val="22"/>
            </w:rPr>
          </w:pPr>
        </w:p>
        <w:p w14:paraId="110EED20" w14:textId="734B743A" w:rsidR="00296B95" w:rsidRDefault="00470C74" w:rsidP="00906B06">
          <w:pPr>
            <w:spacing w:line="240" w:lineRule="auto"/>
            <w:rPr>
              <w:rFonts w:ascii="Avenir Light" w:hAnsi="Avenir Light" w:cs="Arial"/>
              <w:b/>
              <w:color w:val="000000"/>
              <w:sz w:val="22"/>
            </w:rPr>
          </w:pPr>
          <w:r>
            <w:rPr>
              <w:rFonts w:ascii="Avenir Light" w:hAnsi="Avenir Light" w:cs="Arial"/>
              <w:b/>
              <w:color w:val="000000"/>
              <w:sz w:val="22"/>
            </w:rPr>
            <w:t>See logo image below</w:t>
          </w:r>
        </w:p>
        <w:p w14:paraId="1BD27126" w14:textId="517A2D0B" w:rsidR="00470C74" w:rsidRPr="00470C74" w:rsidRDefault="00470C74" w:rsidP="00906B06">
          <w:pPr>
            <w:spacing w:line="240" w:lineRule="auto"/>
            <w:rPr>
              <w:rFonts w:ascii="Avenir Light" w:hAnsi="Avenir Light" w:cs="Arial"/>
              <w:b/>
              <w:color w:val="000000"/>
              <w:sz w:val="22"/>
            </w:rPr>
          </w:pPr>
          <w:r>
            <w:rPr>
              <w:rFonts w:ascii="Avenir Light" w:hAnsi="Avenir Light" w:cs="Arial"/>
              <w:b/>
              <w:color w:val="000000"/>
              <w:sz w:val="22"/>
            </w:rPr>
            <w:t>Yes I have products images, I will send them to you through email</w:t>
          </w:r>
        </w:p>
        <w:p w14:paraId="04ABAF55" w14:textId="707AD8A1" w:rsidR="00296B95" w:rsidRDefault="00470C74" w:rsidP="00906B06">
          <w:pPr>
            <w:spacing w:line="240" w:lineRule="auto"/>
            <w:rPr>
              <w:rFonts w:ascii="Avenir Light" w:hAnsi="Avenir Light" w:cs="Arial"/>
              <w:color w:val="000000"/>
              <w:sz w:val="22"/>
            </w:rPr>
          </w:pPr>
          <w:r>
            <w:rPr>
              <w:rFonts w:ascii="Avenir Light" w:hAnsi="Avenir Light" w:cs="Arial"/>
              <w:noProof/>
              <w:color w:val="000000"/>
              <w:sz w:val="22"/>
            </w:rPr>
            <w:drawing>
              <wp:inline distT="0" distB="0" distL="0" distR="0" wp14:anchorId="57491A89" wp14:editId="3AE7FA51">
                <wp:extent cx="6400800" cy="4563745"/>
                <wp:effectExtent l="0" t="0" r="0" b="0"/>
                <wp:docPr id="1" name="Picture 1" descr="Macintosh HD:Users:nycawesome:Downloads:Adeline Final Files:Adeline LLC:Adeline LL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ycawesome:Downloads:Adeline Final Files:Adeline LLC:Adeline LLC.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63745"/>
                        </a:xfrm>
                        <a:prstGeom prst="rect">
                          <a:avLst/>
                        </a:prstGeom>
                        <a:noFill/>
                        <a:ln>
                          <a:noFill/>
                        </a:ln>
                      </pic:spPr>
                    </pic:pic>
                  </a:graphicData>
                </a:graphic>
              </wp:inline>
            </w:drawing>
          </w:r>
        </w:p>
        <w:p w14:paraId="49720707" w14:textId="77777777" w:rsidR="00296B95" w:rsidRDefault="00296B95" w:rsidP="00906B06">
          <w:pPr>
            <w:spacing w:line="240" w:lineRule="auto"/>
            <w:rPr>
              <w:rFonts w:ascii="Avenir Light" w:hAnsi="Avenir Light" w:cs="Arial"/>
              <w:color w:val="000000"/>
              <w:sz w:val="22"/>
            </w:rPr>
          </w:pPr>
        </w:p>
        <w:p w14:paraId="571EE905" w14:textId="77777777" w:rsidR="00470C74" w:rsidRDefault="00906B06" w:rsidP="00296B95">
          <w:pPr>
            <w:spacing w:line="240" w:lineRule="auto"/>
            <w:rPr>
              <w:rFonts w:ascii="Avenir Light" w:hAnsi="Avenir Light" w:cs="Arial"/>
              <w:color w:val="000000"/>
              <w:sz w:val="22"/>
            </w:rPr>
          </w:pPr>
          <w:r w:rsidRPr="00906B06">
            <w:rPr>
              <w:rFonts w:ascii="Avenir Light" w:hAnsi="Avenir Light" w:cs="Arial"/>
              <w:color w:val="000000"/>
              <w:sz w:val="22"/>
            </w:rPr>
            <w:t>Which websites would you like us to refer to for the design of this one?  Please describe the elements you like (or dislike) about each one – e.g. design, layout, navigational scheme, colors, fonts, graphics, images, etc.</w:t>
          </w:r>
        </w:p>
        <w:p w14:paraId="78DDFEF8" w14:textId="611506E9"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t>http://www.nestle.com.cn/brands/coffee </w:t>
          </w:r>
        </w:p>
        <w:p w14:paraId="778B71B7" w14:textId="0DBCE814"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p>
        <w:p w14:paraId="3B9682F9" w14:textId="06723902"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t>http://www.greenmountaincoffee.com </w:t>
          </w:r>
        </w:p>
        <w:p w14:paraId="182B704A" w14:textId="719BEEBA"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r>
        </w:p>
        <w:p w14:paraId="557F7497" w14:textId="323D97E7"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t>http://www.probatburns.com  (</w:t>
          </w:r>
          <w:r>
            <w:rPr>
              <w:rFonts w:ascii="Helvetica" w:hAnsi="Helvetica" w:cs="Helvetica"/>
              <w:color w:val="50576E"/>
              <w:sz w:val="28"/>
              <w:szCs w:val="28"/>
            </w:rPr>
            <w:t>For the coffee roasting and grinding machines, please refer to probatburns website)</w:t>
          </w:r>
        </w:p>
        <w:p w14:paraId="7E75F137" w14:textId="77777777" w:rsidR="00470C74" w:rsidRDefault="00470C74" w:rsidP="00470C74">
          <w:pPr>
            <w:widowControl w:val="0"/>
            <w:tabs>
              <w:tab w:val="left" w:pos="220"/>
              <w:tab w:val="left" w:pos="720"/>
            </w:tabs>
            <w:autoSpaceDE w:val="0"/>
            <w:autoSpaceDN w:val="0"/>
            <w:adjustRightInd w:val="0"/>
            <w:spacing w:line="240" w:lineRule="auto"/>
            <w:rPr>
              <w:rFonts w:ascii="Helvetica" w:hAnsi="Helvetica" w:cs="Helvetica"/>
              <w:color w:val="50576E"/>
              <w:sz w:val="28"/>
              <w:szCs w:val="28"/>
            </w:rPr>
          </w:pPr>
        </w:p>
        <w:p w14:paraId="7FF93921" w14:textId="77777777"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p>
        <w:p w14:paraId="15A8970E" w14:textId="0B3B68CF"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r>
            <w:rPr>
              <w:rFonts w:ascii="Helvetica" w:hAnsi="Helvetica" w:cs="Helvetica"/>
              <w:b/>
              <w:bCs/>
              <w:color w:val="50576E"/>
              <w:sz w:val="28"/>
              <w:szCs w:val="28"/>
            </w:rPr>
            <w:tab/>
          </w:r>
          <w:r>
            <w:rPr>
              <w:rFonts w:ascii="Helvetica" w:hAnsi="Helvetica" w:cs="Helvetica"/>
              <w:b/>
              <w:bCs/>
              <w:color w:val="50576E"/>
              <w:sz w:val="28"/>
              <w:szCs w:val="28"/>
            </w:rPr>
            <w:tab/>
            <w:t>www.keurig.com  (</w:t>
          </w:r>
          <w:r>
            <w:rPr>
              <w:rFonts w:ascii="Helvetica" w:hAnsi="Helvetica" w:cs="Helvetica"/>
              <w:color w:val="50576E"/>
              <w:sz w:val="28"/>
              <w:szCs w:val="28"/>
            </w:rPr>
            <w:t>For the coffee machine page, please refer to keurig's website, we also like this website)</w:t>
          </w:r>
        </w:p>
        <w:p w14:paraId="45D15875" w14:textId="77777777" w:rsidR="00470C74" w:rsidRDefault="00470C74" w:rsidP="00470C74">
          <w:pPr>
            <w:widowControl w:val="0"/>
            <w:numPr>
              <w:ilvl w:val="0"/>
              <w:numId w:val="11"/>
            </w:numPr>
            <w:tabs>
              <w:tab w:val="left" w:pos="220"/>
              <w:tab w:val="left" w:pos="720"/>
            </w:tabs>
            <w:autoSpaceDE w:val="0"/>
            <w:autoSpaceDN w:val="0"/>
            <w:adjustRightInd w:val="0"/>
            <w:spacing w:line="240" w:lineRule="auto"/>
            <w:ind w:hanging="720"/>
            <w:rPr>
              <w:rFonts w:ascii="Helvetica" w:hAnsi="Helvetica" w:cs="Helvetica"/>
              <w:color w:val="50576E"/>
              <w:sz w:val="28"/>
              <w:szCs w:val="28"/>
            </w:rPr>
          </w:pPr>
        </w:p>
        <w:p w14:paraId="7C536815" w14:textId="59F381C5" w:rsidR="00906B06" w:rsidRPr="00906B06" w:rsidRDefault="00470C74" w:rsidP="00470C74">
          <w:pPr>
            <w:spacing w:line="240" w:lineRule="auto"/>
            <w:rPr>
              <w:rFonts w:ascii="Avenir Light" w:hAnsi="Avenir Light" w:cs="Times New Roman"/>
              <w:color w:val="auto"/>
              <w:sz w:val="22"/>
            </w:rPr>
          </w:pPr>
          <w:r>
            <w:rPr>
              <w:rFonts w:ascii="Helvetica" w:hAnsi="Helvetica" w:cs="Helvetica"/>
              <w:b/>
              <w:bCs/>
              <w:color w:val="50576E"/>
              <w:sz w:val="28"/>
              <w:szCs w:val="28"/>
            </w:rPr>
            <w:tab/>
          </w:r>
          <w:r>
            <w:rPr>
              <w:rFonts w:ascii="Helvetica" w:hAnsi="Helvetica" w:cs="Helvetica"/>
              <w:b/>
              <w:bCs/>
              <w:color w:val="50576E"/>
              <w:sz w:val="28"/>
              <w:szCs w:val="28"/>
            </w:rPr>
            <w:tab/>
          </w:r>
          <w:hyperlink r:id="rId13" w:history="1">
            <w:r w:rsidRPr="0089483B">
              <w:rPr>
                <w:rStyle w:val="Hyperlink"/>
                <w:rFonts w:ascii="Helvetica" w:hAnsi="Helvetica" w:cs="Helvetica"/>
                <w:b/>
                <w:bCs/>
                <w:sz w:val="28"/>
                <w:szCs w:val="28"/>
              </w:rPr>
              <w:t>http://www.nespresso.com</w:t>
            </w:r>
          </w:hyperlink>
          <w:r>
            <w:rPr>
              <w:rFonts w:ascii="Helvetica" w:hAnsi="Helvetica" w:cs="Helvetica"/>
              <w:b/>
              <w:bCs/>
              <w:color w:val="50576E"/>
              <w:sz w:val="28"/>
              <w:szCs w:val="28"/>
            </w:rPr>
            <w:t xml:space="preserve"> ( </w:t>
          </w:r>
          <w:r>
            <w:rPr>
              <w:rFonts w:ascii="Helvetica" w:hAnsi="Helvetica" w:cs="Helvetica"/>
              <w:color w:val="50576E"/>
              <w:sz w:val="28"/>
              <w:szCs w:val="28"/>
            </w:rPr>
            <w:t>For our online sale of coffee products, please refer to Nespresso's website We like the homepage of the few websites here, the colors and imagery used as well as the menu and buttons. We also like the simplicities of the coffee companies' websites, they are easy to use with nice background, nice pictures and nice introductions.)</w:t>
          </w:r>
          <w:r w:rsidR="00906B06" w:rsidRPr="00906B06">
            <w:rPr>
              <w:rFonts w:ascii="Avenir Light" w:eastAsia="Times New Roman" w:hAnsi="Avenir Light" w:cs="Times New Roman"/>
              <w:color w:val="auto"/>
              <w:sz w:val="22"/>
            </w:rPr>
            <w:br/>
          </w:r>
          <w:r w:rsidR="00906B06" w:rsidRPr="00906B06">
            <w:rPr>
              <w:rFonts w:ascii="Avenir Light" w:eastAsia="Times New Roman" w:hAnsi="Avenir Light" w:cs="Times New Roman"/>
              <w:color w:val="auto"/>
              <w:sz w:val="22"/>
            </w:rPr>
            <w:br/>
          </w:r>
          <w:r w:rsidR="00906B06" w:rsidRPr="00906B06">
            <w:rPr>
              <w:rFonts w:ascii="Avenir Light" w:eastAsia="Times New Roman" w:hAnsi="Avenir Light" w:cs="Times New Roman"/>
              <w:color w:val="auto"/>
              <w:sz w:val="22"/>
            </w:rPr>
            <w:br/>
          </w:r>
          <w:r w:rsidR="00906B06" w:rsidRPr="00906B06">
            <w:rPr>
              <w:rFonts w:ascii="Avenir Light" w:eastAsia="Times New Roman" w:hAnsi="Avenir Light" w:cs="Times New Roman"/>
              <w:color w:val="auto"/>
              <w:sz w:val="22"/>
            </w:rPr>
            <w:br/>
          </w:r>
          <w:r w:rsidR="00906B06" w:rsidRPr="00906B06">
            <w:rPr>
              <w:rFonts w:ascii="Avenir Light" w:eastAsia="Times New Roman" w:hAnsi="Avenir Light" w:cs="Times New Roman"/>
              <w:color w:val="auto"/>
              <w:sz w:val="22"/>
            </w:rPr>
            <w:br/>
          </w:r>
        </w:p>
        <w:p w14:paraId="26CCE79D"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What is your desired look-and-feel for this site?  Check all that apply:</w:t>
          </w:r>
        </w:p>
        <w:p w14:paraId="1DDE40CA" w14:textId="77777777" w:rsidR="00906B06" w:rsidRPr="00906B06" w:rsidRDefault="00906B06" w:rsidP="00906B06">
          <w:pPr>
            <w:spacing w:line="240" w:lineRule="auto"/>
            <w:rPr>
              <w:rFonts w:ascii="Avenir Light" w:eastAsia="Times New Roman" w:hAnsi="Avenir Light" w:cs="Times New Roman"/>
              <w:color w:val="auto"/>
              <w:sz w:val="22"/>
            </w:rPr>
          </w:pPr>
        </w:p>
        <w:tbl>
          <w:tblPr>
            <w:tblW w:w="0" w:type="auto"/>
            <w:tblCellMar>
              <w:top w:w="58" w:type="dxa"/>
              <w:left w:w="58" w:type="dxa"/>
              <w:bottom w:w="58" w:type="dxa"/>
              <w:right w:w="58" w:type="dxa"/>
            </w:tblCellMar>
            <w:tblLook w:val="04A0" w:firstRow="1" w:lastRow="0" w:firstColumn="1" w:lastColumn="0" w:noHBand="0" w:noVBand="1"/>
          </w:tblPr>
          <w:tblGrid>
            <w:gridCol w:w="2645"/>
            <w:gridCol w:w="1664"/>
            <w:gridCol w:w="1829"/>
          </w:tblGrid>
          <w:tr w:rsidR="00F72155" w:rsidRPr="00906B06" w14:paraId="0A5DBDD6" w14:textId="77777777" w:rsidTr="00FE3E2E">
            <w:trPr>
              <w:trHeight w:val="3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8352F"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D47EF" w14:textId="58CB3A8C"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Professional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D590B" w14:textId="079203A0"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Corporate</w:t>
                </w:r>
              </w:p>
            </w:tc>
          </w:tr>
          <w:tr w:rsidR="00F72155" w:rsidRPr="00906B06" w14:paraId="7A6EE533" w14:textId="77777777" w:rsidTr="00FE3E2E">
            <w:trPr>
              <w:trHeight w:val="3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6F1E"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Informal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DBAA76"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Conservative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76588" w14:textId="07A1C0C8"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xml:space="preserve"> ]  Formal</w:t>
                </w:r>
              </w:p>
            </w:tc>
          </w:tr>
          <w:tr w:rsidR="00F72155" w:rsidRPr="00906B06" w14:paraId="56417272" w14:textId="77777777" w:rsidTr="00FE3E2E">
            <w:trPr>
              <w:trHeight w:val="3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BCAB8"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Warm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CAB9D"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Neutral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09DC5" w14:textId="1CA4C86A"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xml:space="preserve">[ </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Cool</w:t>
                </w:r>
              </w:p>
            </w:tc>
          </w:tr>
          <w:tr w:rsidR="00F72155" w:rsidRPr="00906B06" w14:paraId="55ED1F33" w14:textId="77777777" w:rsidTr="00FE3E2E">
            <w:trPr>
              <w:trHeight w:val="3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05E20"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Simple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B7BBE0"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Sleek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F80CD" w14:textId="1F855D3F"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xml:space="preserve"> ]  Sophisticated</w:t>
                </w:r>
              </w:p>
            </w:tc>
          </w:tr>
          <w:tr w:rsidR="00F72155" w:rsidRPr="00906B06" w14:paraId="0F4F257B" w14:textId="77777777" w:rsidTr="00FE3E2E">
            <w:trPr>
              <w:trHeight w:val="3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2C27F" w14:textId="1228A24A"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xml:space="preserve"> ]  Elegant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C22E2" w14:textId="55E5230C"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xml:space="preserve"> ]  Expensive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52FA0A" w14:textId="5A56FAEC"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Upscale</w:t>
                </w:r>
              </w:p>
            </w:tc>
          </w:tr>
          <w:tr w:rsidR="00F72155" w:rsidRPr="00906B06" w14:paraId="6BD12DF6" w14:textId="77777777" w:rsidTr="00FE3E2E">
            <w:trPr>
              <w:trHeight w:val="3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D9CF9" w14:textId="3BE69C44"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xml:space="preserve"> ]  Fun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BECA0"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Friendly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918CBD"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Modern</w:t>
                </w:r>
              </w:p>
            </w:tc>
          </w:tr>
          <w:tr w:rsidR="00F72155" w:rsidRPr="00906B06" w14:paraId="741F1DC9" w14:textId="77777777" w:rsidTr="00FE3E2E">
            <w:trPr>
              <w:trHeight w:val="3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D2795"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Off Beat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46AA8" w14:textId="527E721A"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xml:space="preserve"> ]  Trendy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C553F"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High Tech</w:t>
                </w:r>
              </w:p>
            </w:tc>
          </w:tr>
          <w:tr w:rsidR="00F72155" w:rsidRPr="00906B06" w14:paraId="6BC25CEA" w14:textId="77777777" w:rsidTr="00FE3E2E">
            <w:trPr>
              <w:trHeight w:val="3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6A84B"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Colorful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34440" w14:textId="57EC3B1E"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xml:space="preserve">[ </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Creative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E2085" w14:textId="78A94E2A"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xml:space="preserve">[ </w:t>
                </w:r>
                <w:r w:rsidR="00470C74">
                  <w:rPr>
                    <w:rFonts w:ascii="Avenir Light" w:hAnsi="Avenir Light" w:cs="Arial"/>
                    <w:color w:val="000000"/>
                    <w:sz w:val="22"/>
                    <w:shd w:val="clear" w:color="auto" w:fill="FFFFFF"/>
                  </w:rPr>
                  <w:t>x</w:t>
                </w:r>
                <w:r w:rsidRPr="00906B06">
                  <w:rPr>
                    <w:rFonts w:ascii="Avenir Light" w:hAnsi="Avenir Light" w:cs="Arial"/>
                    <w:color w:val="000000"/>
                    <w:sz w:val="22"/>
                    <w:shd w:val="clear" w:color="auto" w:fill="FFFFFF"/>
                  </w:rPr>
                  <w:t>]  Artistic</w:t>
                </w:r>
              </w:p>
            </w:tc>
          </w:tr>
          <w:tr w:rsidR="00F72155" w:rsidRPr="00906B06" w14:paraId="48B53E01" w14:textId="77777777" w:rsidTr="00FE3E2E">
            <w:trPr>
              <w:trHeight w:val="3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36B9B"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Feminine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F3D0AE"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Masculine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985F8" w14:textId="77777777" w:rsidR="00906B06" w:rsidRPr="00906B06" w:rsidRDefault="00906B06" w:rsidP="00FE3E2E">
                <w:pPr>
                  <w:spacing w:line="0" w:lineRule="atLeast"/>
                  <w:rPr>
                    <w:rFonts w:ascii="Avenir Light" w:hAnsi="Avenir Light" w:cs="Times New Roman"/>
                    <w:color w:val="auto"/>
                    <w:sz w:val="22"/>
                  </w:rPr>
                </w:pPr>
                <w:r w:rsidRPr="00906B06">
                  <w:rPr>
                    <w:rFonts w:ascii="Avenir Light" w:hAnsi="Avenir Light" w:cs="Arial"/>
                    <w:color w:val="000000"/>
                    <w:sz w:val="22"/>
                    <w:shd w:val="clear" w:color="auto" w:fill="FFFFFF"/>
                  </w:rPr>
                  <w:t>[ ]  Spiritual</w:t>
                </w:r>
              </w:p>
            </w:tc>
          </w:tr>
          <w:tr w:rsidR="00F72155" w:rsidRPr="00906B06" w14:paraId="25178ACA" w14:textId="77777777" w:rsidTr="00FE3E2E">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88E11" w14:textId="77777777" w:rsidR="00906B06" w:rsidRPr="00906B06" w:rsidRDefault="00906B06" w:rsidP="00FE3E2E">
                <w:pPr>
                  <w:spacing w:line="240" w:lineRule="auto"/>
                  <w:rPr>
                    <w:rFonts w:ascii="Avenir Light" w:hAnsi="Avenir Light" w:cs="Times New Roman"/>
                    <w:color w:val="auto"/>
                    <w:sz w:val="22"/>
                  </w:rPr>
                </w:pPr>
                <w:r w:rsidRPr="00906B06">
                  <w:rPr>
                    <w:rFonts w:ascii="Avenir Light" w:hAnsi="Avenir Light" w:cs="Arial"/>
                    <w:color w:val="000000"/>
                    <w:sz w:val="22"/>
                    <w:shd w:val="clear" w:color="auto" w:fill="FFFFFF"/>
                  </w:rPr>
                  <w:t>[ ]  Other (please describe):</w:t>
                </w:r>
              </w:p>
              <w:p w14:paraId="71E85020" w14:textId="77777777" w:rsidR="00906B06" w:rsidRDefault="00906B06" w:rsidP="00FE3E2E">
                <w:pPr>
                  <w:spacing w:line="0" w:lineRule="atLeast"/>
                  <w:rPr>
                    <w:rFonts w:ascii="Avenir Light" w:hAnsi="Avenir Light" w:cs="Arial"/>
                    <w:color w:val="000000"/>
                    <w:sz w:val="22"/>
                    <w:shd w:val="clear" w:color="auto" w:fill="FFFFFF"/>
                  </w:rPr>
                </w:pPr>
              </w:p>
              <w:p w14:paraId="050F1CFD" w14:textId="07C028C2" w:rsidR="00906B06" w:rsidRPr="00906B06" w:rsidRDefault="00906B06" w:rsidP="00FE3E2E">
                <w:pPr>
                  <w:spacing w:line="0" w:lineRule="atLeast"/>
                  <w:rPr>
                    <w:rFonts w:ascii="Avenir Light" w:hAnsi="Avenir Light" w:cs="Times New Roman"/>
                    <w:color w:val="auto"/>
                    <w:sz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D7BE4C" w14:textId="77777777" w:rsidR="00906B06" w:rsidRPr="00906B06" w:rsidRDefault="00906B06" w:rsidP="00FE3E2E">
                <w:pPr>
                  <w:spacing w:line="240" w:lineRule="auto"/>
                  <w:rPr>
                    <w:rFonts w:ascii="Avenir Light" w:eastAsia="Times New Roman" w:hAnsi="Avenir Light" w:cs="Times New Roman"/>
                    <w:color w:val="auto"/>
                    <w:sz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C3FC8" w14:textId="77777777" w:rsidR="00906B06" w:rsidRPr="00906B06" w:rsidRDefault="00906B06" w:rsidP="00FE3E2E">
                <w:pPr>
                  <w:spacing w:line="240" w:lineRule="auto"/>
                  <w:rPr>
                    <w:rFonts w:ascii="Avenir Light" w:eastAsia="Times New Roman" w:hAnsi="Avenir Light" w:cs="Times New Roman"/>
                    <w:color w:val="auto"/>
                    <w:sz w:val="22"/>
                  </w:rPr>
                </w:pPr>
              </w:p>
            </w:tc>
          </w:tr>
        </w:tbl>
        <w:p w14:paraId="13342488" w14:textId="77777777" w:rsidR="00906B06" w:rsidRPr="00906B06" w:rsidRDefault="00906B06" w:rsidP="00906B06">
          <w:pPr>
            <w:spacing w:after="240" w:line="240" w:lineRule="auto"/>
            <w:rPr>
              <w:rFonts w:ascii="Avenir Light" w:eastAsia="Times New Roman" w:hAnsi="Avenir Light" w:cs="Times New Roman"/>
              <w:color w:val="auto"/>
              <w:sz w:val="22"/>
            </w:rPr>
          </w:pPr>
          <w:r w:rsidRPr="00906B06">
            <w:rPr>
              <w:rFonts w:ascii="Avenir Light" w:eastAsia="Times New Roman" w:hAnsi="Avenir Light" w:cs="Times New Roman"/>
              <w:color w:val="auto"/>
              <w:sz w:val="22"/>
            </w:rPr>
            <w:br/>
          </w:r>
          <w:r w:rsidRPr="00906B06">
            <w:rPr>
              <w:rFonts w:ascii="Avenir Light" w:eastAsia="Times New Roman" w:hAnsi="Avenir Light" w:cs="Times New Roman"/>
              <w:color w:val="auto"/>
              <w:sz w:val="22"/>
            </w:rPr>
            <w:br/>
          </w:r>
        </w:p>
        <w:p w14:paraId="526A21EA"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Any additional information you would like to share about the look and feel of your site?</w:t>
          </w:r>
        </w:p>
        <w:p w14:paraId="4CA3E3CD" w14:textId="6166A5F4" w:rsidR="00906B06" w:rsidRDefault="00470C74" w:rsidP="00906B06">
          <w:pPr>
            <w:spacing w:after="240"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We already have the web pages designed, just need a few revisions here and there</w:t>
          </w:r>
        </w:p>
        <w:p w14:paraId="15B87B80" w14:textId="0F8CF242" w:rsidR="00470C74" w:rsidRPr="00470C74" w:rsidRDefault="00470C74" w:rsidP="00906B06">
          <w:pPr>
            <w:spacing w:after="240"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For the product pages, they have relate to the main page in terms of feel and look, you can improve on the basis of the product page as well</w:t>
          </w:r>
        </w:p>
        <w:p w14:paraId="2C60CF47" w14:textId="77777777" w:rsidR="009215CC" w:rsidRDefault="009215CC" w:rsidP="00906B06">
          <w:pPr>
            <w:spacing w:line="240" w:lineRule="auto"/>
            <w:rPr>
              <w:rFonts w:ascii="Avenir Light" w:hAnsi="Avenir Light" w:cs="Arial"/>
              <w:color w:val="000000"/>
              <w:sz w:val="22"/>
            </w:rPr>
          </w:pPr>
        </w:p>
        <w:p w14:paraId="79BD7527"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Do you have a preferred layout you would like for your site? Ex. I would like it to be a 3 column layout.</w:t>
          </w:r>
        </w:p>
        <w:p w14:paraId="0F3353C2" w14:textId="6B1A0580" w:rsidR="009215CC" w:rsidRPr="00470C74" w:rsidRDefault="00470C74" w:rsidP="00906B06">
          <w:pPr>
            <w:spacing w:line="240" w:lineRule="auto"/>
            <w:rPr>
              <w:rFonts w:ascii="Avenir Light" w:hAnsi="Avenir Light" w:cs="Arial"/>
              <w:b/>
              <w:color w:val="000000"/>
              <w:sz w:val="22"/>
            </w:rPr>
          </w:pPr>
          <w:r>
            <w:rPr>
              <w:rFonts w:ascii="Avenir Light" w:hAnsi="Avenir Light" w:cs="Arial"/>
              <w:b/>
              <w:color w:val="000000"/>
              <w:sz w:val="22"/>
            </w:rPr>
            <w:t>Just how the main page looks like now, but I think it can be better in terms of the layout</w:t>
          </w:r>
        </w:p>
        <w:p w14:paraId="3F20F439" w14:textId="77777777" w:rsidR="009215CC" w:rsidRDefault="009215CC" w:rsidP="00906B06">
          <w:pPr>
            <w:spacing w:line="240" w:lineRule="auto"/>
            <w:rPr>
              <w:rFonts w:ascii="Avenir Light" w:hAnsi="Avenir Light" w:cs="Arial"/>
              <w:color w:val="000000"/>
              <w:sz w:val="22"/>
            </w:rPr>
          </w:pPr>
        </w:p>
        <w:p w14:paraId="0C58DBDA" w14:textId="77777777" w:rsidR="009215CC" w:rsidRDefault="009215CC" w:rsidP="00906B06">
          <w:pPr>
            <w:spacing w:line="240" w:lineRule="auto"/>
            <w:rPr>
              <w:rFonts w:ascii="Avenir Light" w:hAnsi="Avenir Light" w:cs="Arial"/>
              <w:color w:val="000000"/>
              <w:sz w:val="22"/>
            </w:rPr>
          </w:pPr>
        </w:p>
        <w:p w14:paraId="7E1F7814"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Is there a specific navigation menu you like?</w:t>
          </w:r>
        </w:p>
        <w:p w14:paraId="49FEB09A" w14:textId="2DCE8C81" w:rsidR="009215CC" w:rsidRDefault="00377DF5" w:rsidP="00906B06">
          <w:pPr>
            <w:spacing w:line="240" w:lineRule="auto"/>
            <w:rPr>
              <w:rFonts w:ascii="Avenir Light" w:hAnsi="Avenir Light" w:cs="Arial"/>
              <w:color w:val="000000"/>
              <w:sz w:val="22"/>
            </w:rPr>
          </w:pPr>
          <w:r>
            <w:rPr>
              <w:rFonts w:ascii="Avenir Light" w:eastAsia="Times New Roman" w:hAnsi="Avenir Light" w:cs="Times New Roman"/>
              <w:b/>
              <w:color w:val="auto"/>
              <w:sz w:val="22"/>
            </w:rPr>
            <w:t>Not as of right now</w:t>
          </w:r>
        </w:p>
        <w:p w14:paraId="4AC9DB76" w14:textId="77777777" w:rsidR="009215CC" w:rsidRDefault="009215CC" w:rsidP="00906B06">
          <w:pPr>
            <w:spacing w:line="240" w:lineRule="auto"/>
            <w:rPr>
              <w:rFonts w:ascii="Avenir Light" w:hAnsi="Avenir Light" w:cs="Arial"/>
              <w:color w:val="000000"/>
              <w:sz w:val="22"/>
            </w:rPr>
          </w:pPr>
        </w:p>
        <w:p w14:paraId="05019988"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What are your color preferences for your site?</w:t>
          </w:r>
        </w:p>
        <w:p w14:paraId="53D0E23D" w14:textId="76F382FD" w:rsidR="009215CC" w:rsidRDefault="00377DF5" w:rsidP="00906B06">
          <w:pPr>
            <w:spacing w:line="240" w:lineRule="auto"/>
            <w:rPr>
              <w:rFonts w:ascii="Avenir Light" w:hAnsi="Avenir Light" w:cs="Arial"/>
              <w:color w:val="000000"/>
              <w:sz w:val="22"/>
            </w:rPr>
          </w:pPr>
          <w:r>
            <w:rPr>
              <w:rFonts w:ascii="Avenir Light" w:eastAsia="Times New Roman" w:hAnsi="Avenir Light" w:cs="Times New Roman"/>
              <w:b/>
              <w:color w:val="auto"/>
              <w:sz w:val="22"/>
            </w:rPr>
            <w:t xml:space="preserve">You have the main page design already </w:t>
          </w:r>
          <w:r w:rsidRPr="00377DF5">
            <w:rPr>
              <w:rFonts w:ascii="Avenir Light" w:eastAsia="Times New Roman" w:hAnsi="Avenir Light" w:cs="Times New Roman"/>
              <w:b/>
              <w:color w:val="auto"/>
              <w:sz w:val="22"/>
            </w:rPr>
            <w:sym w:font="Wingdings" w:char="F04A"/>
          </w:r>
        </w:p>
        <w:p w14:paraId="0F842A5C" w14:textId="77777777" w:rsidR="009215CC" w:rsidRDefault="009215CC" w:rsidP="00906B06">
          <w:pPr>
            <w:spacing w:line="240" w:lineRule="auto"/>
            <w:rPr>
              <w:rFonts w:ascii="Avenir Light" w:hAnsi="Avenir Light" w:cs="Arial"/>
              <w:color w:val="000000"/>
              <w:sz w:val="22"/>
            </w:rPr>
          </w:pPr>
        </w:p>
        <w:p w14:paraId="29243218"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What are your font preferences? Keep in mind website fonts can only be the most common fonts found on all computers like Times, or Arial for example</w:t>
          </w:r>
        </w:p>
        <w:p w14:paraId="34741619" w14:textId="30344D68" w:rsidR="00906B06" w:rsidRPr="00377DF5" w:rsidRDefault="00377DF5" w:rsidP="00906B06">
          <w:pPr>
            <w:spacing w:line="240" w:lineRule="auto"/>
            <w:rPr>
              <w:rFonts w:ascii="Avenir Light" w:hAnsi="Avenir Light" w:cs="Arial"/>
              <w:b/>
              <w:color w:val="000000"/>
              <w:sz w:val="22"/>
            </w:rPr>
          </w:pPr>
          <w:r>
            <w:rPr>
              <w:rFonts w:ascii="Avenir Light" w:eastAsia="Times New Roman" w:hAnsi="Avenir Light" w:cs="Times New Roman"/>
              <w:b/>
              <w:color w:val="auto"/>
              <w:sz w:val="22"/>
            </w:rPr>
            <w:t>Use the font that’s on the main page</w:t>
          </w:r>
        </w:p>
        <w:p w14:paraId="562714F4" w14:textId="77777777" w:rsidR="009215CC" w:rsidRPr="00906B06" w:rsidRDefault="009215CC" w:rsidP="00906B06">
          <w:pPr>
            <w:spacing w:line="240" w:lineRule="auto"/>
            <w:rPr>
              <w:rFonts w:ascii="Avenir Light" w:hAnsi="Avenir Light" w:cs="Times New Roman"/>
              <w:color w:val="auto"/>
              <w:sz w:val="22"/>
            </w:rPr>
          </w:pPr>
        </w:p>
        <w:p w14:paraId="54D5ED72" w14:textId="3A30883E" w:rsidR="00906B06" w:rsidRPr="00906B06" w:rsidRDefault="00906B06" w:rsidP="009215CC">
          <w:pPr>
            <w:spacing w:line="240" w:lineRule="auto"/>
            <w:rPr>
              <w:rFonts w:ascii="Avenir Light" w:hAnsi="Avenir Light" w:cs="Times New Roman"/>
              <w:color w:val="auto"/>
              <w:sz w:val="22"/>
            </w:rPr>
          </w:pPr>
          <w:r w:rsidRPr="00906B06">
            <w:rPr>
              <w:rFonts w:ascii="Avenir Light" w:hAnsi="Avenir Light" w:cs="Arial"/>
              <w:color w:val="000000"/>
              <w:sz w:val="22"/>
            </w:rPr>
            <w:t>What type of graphics or images would you like to see on your template?</w:t>
          </w:r>
        </w:p>
        <w:p w14:paraId="2E030E2D" w14:textId="589B206C" w:rsidR="00906B06" w:rsidRPr="00377DF5" w:rsidRDefault="00377DF5" w:rsidP="00906B06">
          <w:pPr>
            <w:spacing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 xml:space="preserve">Graphics/pics related to coffee, tea, bone china, ceramics and the city of Seattle </w:t>
          </w:r>
        </w:p>
        <w:p w14:paraId="2887B246" w14:textId="77777777" w:rsidR="00906B06" w:rsidRPr="00906B06" w:rsidRDefault="00906B06" w:rsidP="00906B06">
          <w:pPr>
            <w:spacing w:after="240" w:line="240" w:lineRule="auto"/>
            <w:rPr>
              <w:rFonts w:ascii="Avenir Light" w:eastAsia="Times New Roman" w:hAnsi="Avenir Light" w:cs="Times New Roman"/>
              <w:color w:val="auto"/>
              <w:sz w:val="22"/>
            </w:rPr>
          </w:pPr>
          <w:r w:rsidRPr="00906B06">
            <w:rPr>
              <w:rFonts w:ascii="Avenir Light" w:eastAsia="Times New Roman" w:hAnsi="Avenir Light" w:cs="Times New Roman"/>
              <w:color w:val="auto"/>
              <w:sz w:val="22"/>
            </w:rPr>
            <w:br/>
          </w:r>
        </w:p>
        <w:p w14:paraId="78CEECE3" w14:textId="4305FBFF" w:rsidR="00906B06" w:rsidRDefault="00906B06" w:rsidP="00906B06">
          <w:pPr>
            <w:spacing w:line="240" w:lineRule="auto"/>
            <w:rPr>
              <w:rFonts w:ascii="Avenir Light" w:hAnsi="Avenir Light" w:cs="Arial"/>
              <w:color w:val="000000"/>
              <w:sz w:val="22"/>
            </w:rPr>
          </w:pPr>
          <w:r w:rsidRPr="00906B06">
            <w:rPr>
              <w:rFonts w:ascii="Avenir Light" w:hAnsi="Avenir Light" w:cs="Arial"/>
              <w:color w:val="000000"/>
              <w:sz w:val="22"/>
            </w:rPr>
            <w:t>What text (if any) should be included in your template?</w:t>
          </w:r>
        </w:p>
        <w:p w14:paraId="5237A3E7" w14:textId="5ADB3DA3" w:rsidR="00377DF5" w:rsidRPr="00377DF5" w:rsidRDefault="00377DF5" w:rsidP="00906B06">
          <w:pPr>
            <w:spacing w:line="240" w:lineRule="auto"/>
            <w:rPr>
              <w:rFonts w:ascii="Avenir Light" w:hAnsi="Avenir Light" w:cs="Times New Roman"/>
              <w:b/>
              <w:color w:val="auto"/>
              <w:sz w:val="22"/>
            </w:rPr>
          </w:pPr>
          <w:r>
            <w:rPr>
              <w:rFonts w:ascii="Avenir Light" w:hAnsi="Avenir Light" w:cs="Times New Roman"/>
              <w:b/>
              <w:color w:val="auto"/>
              <w:sz w:val="22"/>
            </w:rPr>
            <w:t xml:space="preserve">I will send you the word document with the texts and pics </w:t>
          </w:r>
        </w:p>
        <w:p w14:paraId="3562A8EA" w14:textId="77777777" w:rsidR="00906B06" w:rsidRPr="00906B06" w:rsidRDefault="00906B06" w:rsidP="00906B06">
          <w:pPr>
            <w:spacing w:line="240" w:lineRule="auto"/>
            <w:rPr>
              <w:rFonts w:ascii="Avenir Light" w:eastAsia="Times New Roman" w:hAnsi="Avenir Light" w:cs="Times New Roman"/>
              <w:color w:val="auto"/>
              <w:sz w:val="22"/>
            </w:rPr>
          </w:pPr>
        </w:p>
        <w:p w14:paraId="70E4BF8C" w14:textId="77777777" w:rsidR="009215CC" w:rsidRDefault="009215CC" w:rsidP="00906B06">
          <w:pPr>
            <w:spacing w:line="240" w:lineRule="auto"/>
            <w:rPr>
              <w:rFonts w:ascii="Avenir Light" w:hAnsi="Avenir Light" w:cs="Arial"/>
              <w:color w:val="000000"/>
              <w:sz w:val="22"/>
            </w:rPr>
          </w:pPr>
        </w:p>
        <w:p w14:paraId="1295500E" w14:textId="77777777" w:rsidR="009215CC" w:rsidRDefault="009215CC" w:rsidP="00906B06">
          <w:pPr>
            <w:spacing w:line="240" w:lineRule="auto"/>
            <w:rPr>
              <w:rFonts w:ascii="Avenir Light" w:hAnsi="Avenir Light" w:cs="Arial"/>
              <w:color w:val="000000"/>
              <w:sz w:val="22"/>
            </w:rPr>
          </w:pPr>
        </w:p>
        <w:p w14:paraId="3205B28A" w14:textId="77777777" w:rsidR="00906B06" w:rsidRPr="00906B06" w:rsidRDefault="00906B06" w:rsidP="00906B06">
          <w:pPr>
            <w:spacing w:line="240" w:lineRule="auto"/>
            <w:rPr>
              <w:rFonts w:ascii="Avenir Light" w:hAnsi="Avenir Light" w:cs="Times New Roman"/>
              <w:color w:val="auto"/>
              <w:sz w:val="22"/>
            </w:rPr>
          </w:pPr>
          <w:r w:rsidRPr="00906B06">
            <w:rPr>
              <w:rFonts w:ascii="Avenir Light" w:hAnsi="Avenir Light" w:cs="Arial"/>
              <w:color w:val="000000"/>
              <w:sz w:val="22"/>
            </w:rPr>
            <w:t>What additional information would you like us to know so we can bring your vision to life?</w:t>
          </w:r>
        </w:p>
        <w:p w14:paraId="301F4313" w14:textId="65081F13" w:rsidR="00377DF5" w:rsidRDefault="00377DF5" w:rsidP="00906B06">
          <w:pPr>
            <w:spacing w:after="240"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 xml:space="preserve">Elegant/clear/easy to use products page with simple descriptions </w:t>
          </w:r>
        </w:p>
        <w:p w14:paraId="039D0B53" w14:textId="18DF9449" w:rsidR="00377DF5" w:rsidRPr="00377DF5" w:rsidRDefault="00377DF5" w:rsidP="00906B06">
          <w:pPr>
            <w:spacing w:after="240" w:line="240" w:lineRule="auto"/>
            <w:rPr>
              <w:rFonts w:ascii="Avenir Light" w:eastAsia="Times New Roman" w:hAnsi="Avenir Light" w:cs="Times New Roman"/>
              <w:b/>
              <w:color w:val="auto"/>
              <w:sz w:val="22"/>
            </w:rPr>
          </w:pPr>
          <w:r>
            <w:rPr>
              <w:rFonts w:ascii="Avenir Light" w:eastAsia="Times New Roman" w:hAnsi="Avenir Light" w:cs="Times New Roman"/>
              <w:b/>
              <w:color w:val="auto"/>
              <w:sz w:val="22"/>
            </w:rPr>
            <w:t>Should be easy to incorporate the shopping card functionality later when the prices are available</w:t>
          </w:r>
        </w:p>
        <w:p w14:paraId="60FBFD64" w14:textId="77777777" w:rsidR="009215CC" w:rsidRDefault="009215CC" w:rsidP="00906B06">
          <w:pPr>
            <w:spacing w:line="240" w:lineRule="auto"/>
            <w:rPr>
              <w:rFonts w:ascii="Avenir Light" w:hAnsi="Avenir Light" w:cs="Arial"/>
              <w:color w:val="000000"/>
              <w:sz w:val="22"/>
            </w:rPr>
          </w:pPr>
        </w:p>
        <w:p w14:paraId="3E34D99E" w14:textId="77777777" w:rsidR="009215CC" w:rsidRDefault="009215CC" w:rsidP="00906B06">
          <w:pPr>
            <w:spacing w:line="240" w:lineRule="auto"/>
            <w:rPr>
              <w:rFonts w:ascii="Avenir Light" w:hAnsi="Avenir Light" w:cs="Arial"/>
              <w:color w:val="000000"/>
              <w:sz w:val="22"/>
            </w:rPr>
          </w:pPr>
        </w:p>
        <w:p w14:paraId="270CFC47" w14:textId="77777777" w:rsidR="009215CC" w:rsidRDefault="009215CC" w:rsidP="00906B06">
          <w:pPr>
            <w:spacing w:line="240" w:lineRule="auto"/>
            <w:rPr>
              <w:rFonts w:ascii="Avenir Light" w:hAnsi="Avenir Light" w:cs="Arial"/>
              <w:color w:val="000000"/>
              <w:sz w:val="22"/>
            </w:rPr>
          </w:pPr>
        </w:p>
        <w:p w14:paraId="2EC97D5E" w14:textId="77777777" w:rsidR="009215CC" w:rsidRDefault="009215CC" w:rsidP="00906B06">
          <w:pPr>
            <w:spacing w:line="240" w:lineRule="auto"/>
            <w:rPr>
              <w:rFonts w:ascii="Avenir Light" w:hAnsi="Avenir Light" w:cs="Arial"/>
              <w:color w:val="000000"/>
              <w:sz w:val="22"/>
            </w:rPr>
          </w:pPr>
        </w:p>
        <w:p w14:paraId="02DB38C6" w14:textId="77777777" w:rsidR="009215CC" w:rsidRDefault="009215CC" w:rsidP="00906B06">
          <w:pPr>
            <w:spacing w:line="240" w:lineRule="auto"/>
            <w:rPr>
              <w:rFonts w:ascii="Avenir Light" w:hAnsi="Avenir Light" w:cs="Arial"/>
              <w:color w:val="000000"/>
              <w:sz w:val="22"/>
            </w:rPr>
          </w:pPr>
        </w:p>
        <w:p w14:paraId="192E5263" w14:textId="77777777" w:rsidR="009215CC" w:rsidRDefault="00906B06" w:rsidP="009215CC">
          <w:pPr>
            <w:spacing w:line="240" w:lineRule="auto"/>
            <w:rPr>
              <w:rFonts w:ascii="Avenir Light" w:hAnsi="Avenir Light" w:cs="Arial"/>
              <w:color w:val="000000"/>
              <w:sz w:val="22"/>
            </w:rPr>
          </w:pPr>
          <w:r w:rsidRPr="00906B06">
            <w:rPr>
              <w:rFonts w:ascii="Avenir Light" w:hAnsi="Avenir Light" w:cs="Arial"/>
              <w:color w:val="000000"/>
              <w:sz w:val="22"/>
            </w:rPr>
            <w:t>Who will be making the final decision on your website template design? Please add complete contact information of decision maker of this website design including cell phone and email.</w:t>
          </w:r>
        </w:p>
        <w:p w14:paraId="544881D8" w14:textId="75F889DB" w:rsidR="00377DF5" w:rsidRPr="00377DF5" w:rsidRDefault="00377DF5" w:rsidP="009215CC">
          <w:pPr>
            <w:spacing w:line="240" w:lineRule="auto"/>
            <w:rPr>
              <w:rFonts w:ascii="Avenir Light" w:hAnsi="Avenir Light" w:cs="Arial"/>
              <w:b/>
              <w:color w:val="000000"/>
              <w:sz w:val="22"/>
            </w:rPr>
          </w:pPr>
          <w:r>
            <w:rPr>
              <w:rFonts w:ascii="Avenir Light" w:hAnsi="Avenir Light" w:cs="Arial"/>
              <w:b/>
              <w:color w:val="000000"/>
              <w:sz w:val="22"/>
            </w:rPr>
            <w:t>You can my information from above</w:t>
          </w:r>
        </w:p>
        <w:p w14:paraId="5B7EB5B0" w14:textId="77777777" w:rsidR="009215CC" w:rsidRDefault="009215CC" w:rsidP="009215CC">
          <w:pPr>
            <w:spacing w:line="240" w:lineRule="auto"/>
            <w:rPr>
              <w:rFonts w:ascii="Avenir Light" w:hAnsi="Avenir Light" w:cs="Arial"/>
              <w:color w:val="000000"/>
              <w:sz w:val="22"/>
            </w:rPr>
          </w:pPr>
        </w:p>
        <w:p w14:paraId="2F1DAB32" w14:textId="77777777" w:rsidR="009215CC" w:rsidRDefault="009215CC" w:rsidP="009215CC">
          <w:pPr>
            <w:spacing w:line="240" w:lineRule="auto"/>
            <w:rPr>
              <w:rFonts w:ascii="Avenir Light" w:hAnsi="Avenir Light" w:cs="Arial"/>
              <w:color w:val="000000"/>
              <w:sz w:val="22"/>
            </w:rPr>
          </w:pPr>
        </w:p>
        <w:p w14:paraId="3AA6B4DC" w14:textId="77777777" w:rsidR="009215CC" w:rsidRDefault="009215CC" w:rsidP="009215CC">
          <w:pPr>
            <w:spacing w:line="240" w:lineRule="auto"/>
            <w:rPr>
              <w:rFonts w:ascii="Avenir Light" w:hAnsi="Avenir Light" w:cs="Arial"/>
              <w:color w:val="000000"/>
              <w:sz w:val="22"/>
            </w:rPr>
          </w:pPr>
        </w:p>
        <w:p w14:paraId="5ACD9483" w14:textId="77777777" w:rsidR="00377DF5" w:rsidRDefault="00906B06" w:rsidP="002D6C6B">
          <w:pPr>
            <w:spacing w:line="240" w:lineRule="auto"/>
            <w:rPr>
              <w:rFonts w:ascii="Avenir Light" w:hAnsi="Avenir Light"/>
              <w:color w:val="BFBFBF" w:themeColor="background1" w:themeShade="BF"/>
              <w:sz w:val="22"/>
            </w:rPr>
          </w:pPr>
          <w:r w:rsidRPr="00906B06">
            <w:rPr>
              <w:rFonts w:ascii="Avenir Light" w:hAnsi="Avenir Light" w:cs="Arial"/>
              <w:color w:val="000000"/>
              <w:sz w:val="22"/>
            </w:rPr>
            <w:t>What is your estimated target launch date? I have no time frame just yet because I want to take my time on making sure the website is what I want.</w:t>
          </w:r>
          <w:r w:rsidR="002D6C6B" w:rsidRPr="00906B06">
            <w:rPr>
              <w:rFonts w:ascii="Avenir Light" w:hAnsi="Avenir Light"/>
              <w:color w:val="BFBFBF" w:themeColor="background1" w:themeShade="BF"/>
              <w:sz w:val="22"/>
            </w:rPr>
            <w:t xml:space="preserve"> </w:t>
          </w:r>
        </w:p>
        <w:p w14:paraId="2C078938" w14:textId="057EBC9E" w:rsidR="00377DF5" w:rsidRPr="00377DF5" w:rsidRDefault="00377DF5" w:rsidP="002D6C6B">
          <w:pPr>
            <w:spacing w:line="240" w:lineRule="auto"/>
            <w:rPr>
              <w:rFonts w:ascii="Avenir Light" w:hAnsi="Avenir Light"/>
              <w:b/>
              <w:color w:val="auto"/>
              <w:sz w:val="22"/>
            </w:rPr>
          </w:pPr>
          <w:r>
            <w:rPr>
              <w:rFonts w:ascii="Avenir Light" w:hAnsi="Avenir Light"/>
              <w:b/>
              <w:color w:val="auto"/>
              <w:sz w:val="22"/>
            </w:rPr>
            <w:t xml:space="preserve">7-10 days, boss wants to see how the website looks like, can make changes afterwards </w:t>
          </w:r>
          <w:bookmarkStart w:id="0" w:name="_GoBack"/>
          <w:bookmarkEnd w:id="0"/>
        </w:p>
        <w:p w14:paraId="47CD5A21" w14:textId="77777777" w:rsidR="00377DF5" w:rsidRDefault="00377DF5" w:rsidP="002D6C6B">
          <w:pPr>
            <w:spacing w:line="240" w:lineRule="auto"/>
            <w:rPr>
              <w:rFonts w:ascii="Avenir Light" w:hAnsi="Avenir Light"/>
              <w:b/>
              <w:color w:val="BFBFBF" w:themeColor="background1" w:themeShade="BF"/>
              <w:sz w:val="22"/>
            </w:rPr>
          </w:pPr>
        </w:p>
        <w:p w14:paraId="4B6D59C6" w14:textId="1BC74C78" w:rsidR="009B1F7C" w:rsidRPr="00906B06" w:rsidRDefault="00784833" w:rsidP="002D6C6B">
          <w:pPr>
            <w:spacing w:line="240" w:lineRule="auto"/>
            <w:rPr>
              <w:rFonts w:ascii="Avenir Light" w:hAnsi="Avenir Light"/>
              <w:color w:val="BFBFBF" w:themeColor="background1" w:themeShade="BF"/>
              <w:sz w:val="22"/>
            </w:rPr>
          </w:pPr>
        </w:p>
      </w:sdtContent>
    </w:sdt>
    <w:p w14:paraId="4775BF71" w14:textId="77777777" w:rsidR="009B1F7C" w:rsidRDefault="009B1F7C">
      <w:pPr>
        <w:rPr>
          <w:rFonts w:ascii="Avenir Light" w:hAnsi="Avenir Light"/>
          <w:color w:val="BFBFBF" w:themeColor="background1" w:themeShade="BF"/>
          <w:sz w:val="22"/>
        </w:rPr>
      </w:pPr>
    </w:p>
    <w:p w14:paraId="27FBE6B3" w14:textId="77777777" w:rsidR="00870A00" w:rsidRDefault="00870A00">
      <w:pPr>
        <w:rPr>
          <w:rFonts w:ascii="Avenir Light" w:hAnsi="Avenir Light" w:cs="Times New Roman"/>
          <w:color w:val="BFBFBF" w:themeColor="background1" w:themeShade="BF"/>
          <w:sz w:val="36"/>
          <w:szCs w:val="36"/>
        </w:rPr>
      </w:pPr>
    </w:p>
    <w:p w14:paraId="556DF39D" w14:textId="5F11EE28" w:rsidR="00870A00" w:rsidRDefault="00870A00" w:rsidP="00870A00">
      <w:pPr>
        <w:jc w:val="center"/>
        <w:rPr>
          <w:rFonts w:ascii="Avenir Light" w:hAnsi="Avenir Light" w:cs="Times New Roman"/>
          <w:color w:val="BFBFBF" w:themeColor="background1" w:themeShade="BF"/>
          <w:sz w:val="36"/>
          <w:szCs w:val="36"/>
        </w:rPr>
      </w:pPr>
      <w:r>
        <w:rPr>
          <w:rFonts w:ascii="Avenir Light" w:hAnsi="Avenir Light" w:cs="Times New Roman"/>
          <w:color w:val="BFBFBF" w:themeColor="background1" w:themeShade="BF"/>
          <w:sz w:val="36"/>
          <w:szCs w:val="36"/>
        </w:rPr>
        <w:t xml:space="preserve">Please send this completed form to: </w:t>
      </w:r>
      <w:r w:rsidRPr="002F491C">
        <w:rPr>
          <w:rFonts w:ascii="Avenir Light" w:hAnsi="Avenir Light" w:cs="Times New Roman"/>
          <w:color w:val="BFBFBF" w:themeColor="background1" w:themeShade="BF"/>
          <w:sz w:val="36"/>
          <w:szCs w:val="36"/>
        </w:rPr>
        <w:t>chris@mcelveenco.com</w:t>
      </w:r>
      <w:r>
        <w:rPr>
          <w:rFonts w:ascii="Avenir Light" w:hAnsi="Avenir Light" w:cs="Times New Roman"/>
          <w:color w:val="BFBFBF" w:themeColor="background1" w:themeShade="BF"/>
          <w:sz w:val="36"/>
          <w:szCs w:val="36"/>
        </w:rPr>
        <w:t xml:space="preserve"> when you are finished.</w:t>
      </w:r>
    </w:p>
    <w:p w14:paraId="4007C3D9" w14:textId="77777777" w:rsidR="00870A00" w:rsidRDefault="00870A00" w:rsidP="00870A00">
      <w:pPr>
        <w:jc w:val="center"/>
        <w:rPr>
          <w:rFonts w:ascii="Avenir Light" w:hAnsi="Avenir Light" w:cs="Times New Roman"/>
          <w:color w:val="BFBFBF" w:themeColor="background1" w:themeShade="BF"/>
          <w:sz w:val="36"/>
          <w:szCs w:val="36"/>
        </w:rPr>
      </w:pPr>
    </w:p>
    <w:p w14:paraId="31DED91A" w14:textId="60526759" w:rsidR="00870A00" w:rsidRPr="00906B06" w:rsidRDefault="00870A00" w:rsidP="00870A00">
      <w:pPr>
        <w:jc w:val="center"/>
        <w:rPr>
          <w:rFonts w:ascii="Avenir Light" w:hAnsi="Avenir Light"/>
          <w:color w:val="BFBFBF" w:themeColor="background1" w:themeShade="BF"/>
          <w:sz w:val="22"/>
        </w:rPr>
      </w:pPr>
      <w:r>
        <w:rPr>
          <w:rFonts w:ascii="Avenir Light" w:hAnsi="Avenir Light" w:cs="Times New Roman"/>
          <w:color w:val="BFBFBF" w:themeColor="background1" w:themeShade="BF"/>
          <w:sz w:val="36"/>
          <w:szCs w:val="36"/>
        </w:rPr>
        <w:t>We love hearing from you and will get back to you with a quote as soon as humanly possible.</w:t>
      </w:r>
    </w:p>
    <w:sectPr w:rsidR="00870A00" w:rsidRPr="00906B06" w:rsidSect="009B1F7C">
      <w:headerReference w:type="default" r:id="rId1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CFAF7" w14:textId="77777777" w:rsidR="00470C74" w:rsidRDefault="00470C74">
      <w:pPr>
        <w:spacing w:line="240" w:lineRule="auto"/>
      </w:pPr>
      <w:r>
        <w:separator/>
      </w:r>
    </w:p>
  </w:endnote>
  <w:endnote w:type="continuationSeparator" w:id="0">
    <w:p w14:paraId="6E75B054" w14:textId="77777777" w:rsidR="00470C74" w:rsidRDefault="00470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venir Light">
    <w:altName w:val="Corbel"/>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FF2DA" w14:textId="77777777" w:rsidR="00470C74" w:rsidRDefault="00470C74">
      <w:pPr>
        <w:spacing w:line="240" w:lineRule="auto"/>
      </w:pPr>
      <w:r>
        <w:separator/>
      </w:r>
    </w:p>
  </w:footnote>
  <w:footnote w:type="continuationSeparator" w:id="0">
    <w:p w14:paraId="58840BF7" w14:textId="77777777" w:rsidR="00470C74" w:rsidRDefault="00470C7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470C74" w14:paraId="0B80EA28" w14:textId="77777777">
      <w:sdt>
        <w:sdtPr>
          <w:id w:val="6002733"/>
          <w:placeholder>
            <w:docPart w:val="C712A04B2063A6449679F43EEF7C0205"/>
          </w:placeholder>
        </w:sdtPr>
        <w:sdtContent>
          <w:tc>
            <w:tcPr>
              <w:tcW w:w="9288" w:type="dxa"/>
            </w:tcPr>
            <w:p w14:paraId="2CE3F475" w14:textId="5EC7EE71" w:rsidR="00470C74" w:rsidRDefault="00470C74">
              <w:pPr>
                <w:pStyle w:val="Header"/>
              </w:pPr>
              <w:r>
                <w:rPr>
                  <w:rFonts w:ascii="Avenir Light" w:hAnsi="Avenir Light"/>
                </w:rPr>
                <w:t>Intake Form</w:t>
              </w:r>
            </w:p>
          </w:tc>
        </w:sdtContent>
      </w:sdt>
      <w:tc>
        <w:tcPr>
          <w:tcW w:w="1008" w:type="dxa"/>
        </w:tcPr>
        <w:p w14:paraId="4025F6FC" w14:textId="77777777" w:rsidR="00470C74" w:rsidRDefault="00470C74">
          <w:pPr>
            <w:pStyle w:val="Header"/>
          </w:pPr>
          <w:r>
            <w:fldChar w:fldCharType="begin"/>
          </w:r>
          <w:r>
            <w:instrText xml:space="preserve"> page </w:instrText>
          </w:r>
          <w:r>
            <w:fldChar w:fldCharType="separate"/>
          </w:r>
          <w:r w:rsidR="00377DF5">
            <w:rPr>
              <w:noProof/>
            </w:rPr>
            <w:t>7</w:t>
          </w:r>
          <w:r>
            <w:rPr>
              <w:noProof/>
            </w:rPr>
            <w:fldChar w:fldCharType="end"/>
          </w:r>
        </w:p>
      </w:tc>
    </w:tr>
  </w:tbl>
  <w:p w14:paraId="6BA3B461" w14:textId="77777777" w:rsidR="00470C74" w:rsidRDefault="00470C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3AB3"/>
    <w:rsid w:val="00186356"/>
    <w:rsid w:val="00296B95"/>
    <w:rsid w:val="002D6C6B"/>
    <w:rsid w:val="002F491C"/>
    <w:rsid w:val="00377DF5"/>
    <w:rsid w:val="003D722D"/>
    <w:rsid w:val="00470C74"/>
    <w:rsid w:val="004E762D"/>
    <w:rsid w:val="005207F7"/>
    <w:rsid w:val="005860D8"/>
    <w:rsid w:val="00630885"/>
    <w:rsid w:val="006E05EE"/>
    <w:rsid w:val="006E4AAC"/>
    <w:rsid w:val="00784833"/>
    <w:rsid w:val="00813AB3"/>
    <w:rsid w:val="00826C0F"/>
    <w:rsid w:val="00831A5C"/>
    <w:rsid w:val="00870A00"/>
    <w:rsid w:val="008C3BAF"/>
    <w:rsid w:val="00906B06"/>
    <w:rsid w:val="009215CC"/>
    <w:rsid w:val="009B1F7C"/>
    <w:rsid w:val="00BE07EA"/>
    <w:rsid w:val="00D34D5C"/>
    <w:rsid w:val="00E97150"/>
    <w:rsid w:val="00F72155"/>
    <w:rsid w:val="00FB0429"/>
    <w:rsid w:val="00FE3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1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paragraph" w:customStyle="1" w:styleId="AB8E159E89468740B0340D36E70009E7">
    <w:name w:val="AB8E159E89468740B0340D36E70009E7"/>
    <w:rsid w:val="00906B06"/>
    <w:rPr>
      <w:sz w:val="24"/>
      <w:szCs w:val="24"/>
      <w:lang w:eastAsia="ja-JP"/>
    </w:rPr>
  </w:style>
  <w:style w:type="character" w:styleId="Hyperlink">
    <w:name w:val="Hyperlink"/>
    <w:basedOn w:val="DefaultParagraphFont"/>
    <w:uiPriority w:val="99"/>
    <w:unhideWhenUsed/>
    <w:rsid w:val="00906B06"/>
    <w:rPr>
      <w:color w:val="0000FF"/>
      <w:u w:val="single"/>
    </w:rPr>
  </w:style>
  <w:style w:type="character" w:styleId="FollowedHyperlink">
    <w:name w:val="FollowedHyperlink"/>
    <w:basedOn w:val="DefaultParagraphFont"/>
    <w:uiPriority w:val="99"/>
    <w:semiHidden/>
    <w:unhideWhenUsed/>
    <w:rsid w:val="00470C74"/>
    <w:rPr>
      <w:color w:val="712D33"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paragraph" w:customStyle="1" w:styleId="AB8E159E89468740B0340D36E70009E7">
    <w:name w:val="AB8E159E89468740B0340D36E70009E7"/>
    <w:rsid w:val="00906B06"/>
    <w:rPr>
      <w:sz w:val="24"/>
      <w:szCs w:val="24"/>
      <w:lang w:eastAsia="ja-JP"/>
    </w:rPr>
  </w:style>
  <w:style w:type="character" w:styleId="Hyperlink">
    <w:name w:val="Hyperlink"/>
    <w:basedOn w:val="DefaultParagraphFont"/>
    <w:uiPriority w:val="99"/>
    <w:unhideWhenUsed/>
    <w:rsid w:val="00906B06"/>
    <w:rPr>
      <w:color w:val="0000FF"/>
      <w:u w:val="single"/>
    </w:rPr>
  </w:style>
  <w:style w:type="character" w:styleId="FollowedHyperlink">
    <w:name w:val="FollowedHyperlink"/>
    <w:basedOn w:val="DefaultParagraphFont"/>
    <w:uiPriority w:val="99"/>
    <w:semiHidden/>
    <w:unhideWhenUsed/>
    <w:rsid w:val="00470C74"/>
    <w:rPr>
      <w:color w:val="712D3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6376">
      <w:bodyDiv w:val="1"/>
      <w:marLeft w:val="0"/>
      <w:marRight w:val="0"/>
      <w:marTop w:val="0"/>
      <w:marBottom w:val="0"/>
      <w:divBdr>
        <w:top w:val="none" w:sz="0" w:space="0" w:color="auto"/>
        <w:left w:val="none" w:sz="0" w:space="0" w:color="auto"/>
        <w:bottom w:val="none" w:sz="0" w:space="0" w:color="auto"/>
        <w:right w:val="none" w:sz="0" w:space="0" w:color="auto"/>
      </w:divBdr>
      <w:divsChild>
        <w:div w:id="653341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spresso.com" TargetMode="External"/><Relationship Id="rId12" Type="http://schemas.openxmlformats.org/officeDocument/2006/relationships/image" Target="media/image1.emf"/><Relationship Id="rId13" Type="http://schemas.openxmlformats.org/officeDocument/2006/relationships/hyperlink" Target="http://www.nespresso.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rumi.co.jp/en/index.html" TargetMode="External"/><Relationship Id="rId9" Type="http://schemas.openxmlformats.org/officeDocument/2006/relationships/hyperlink" Target="http://www.aurlia.com.tw/" TargetMode="External"/><Relationship Id="rId10" Type="http://schemas.openxmlformats.org/officeDocument/2006/relationships/hyperlink" Target="http://dobashiente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30AE766556874B9F3D92778420A97E"/>
        <w:category>
          <w:name w:val="General"/>
          <w:gallery w:val="placeholder"/>
        </w:category>
        <w:types>
          <w:type w:val="bbPlcHdr"/>
        </w:types>
        <w:behaviors>
          <w:behavior w:val="content"/>
        </w:behaviors>
        <w:guid w:val="{20FB73AE-2364-B94F-9250-996FCC9772EF}"/>
      </w:docPartPr>
      <w:docPartBody>
        <w:p w:rsidR="004D52A9" w:rsidRDefault="004D52A9">
          <w:pPr>
            <w:pStyle w:val="FC30AE766556874B9F3D92778420A97E"/>
          </w:pPr>
          <w:r>
            <w:t>Lorem Ipsum</w:t>
          </w:r>
        </w:p>
      </w:docPartBody>
    </w:docPart>
    <w:docPart>
      <w:docPartPr>
        <w:name w:val="0DED2968B16F0F4AB4AC695AFF4C599E"/>
        <w:category>
          <w:name w:val="General"/>
          <w:gallery w:val="placeholder"/>
        </w:category>
        <w:types>
          <w:type w:val="bbPlcHdr"/>
        </w:types>
        <w:behaviors>
          <w:behavior w:val="content"/>
        </w:behaviors>
        <w:guid w:val="{E97AE3B8-2869-BC48-8D32-9AC4AE0F3157}"/>
      </w:docPartPr>
      <w:docPartBody>
        <w:p w:rsidR="004D52A9" w:rsidRDefault="004D52A9">
          <w:pPr>
            <w:pStyle w:val="0DED2968B16F0F4AB4AC695AFF4C599E"/>
          </w:pPr>
          <w:r>
            <w:t>Praesent Tempor</w:t>
          </w:r>
        </w:p>
      </w:docPartBody>
    </w:docPart>
    <w:docPart>
      <w:docPartPr>
        <w:name w:val="C712A04B2063A6449679F43EEF7C0205"/>
        <w:category>
          <w:name w:val="General"/>
          <w:gallery w:val="placeholder"/>
        </w:category>
        <w:types>
          <w:type w:val="bbPlcHdr"/>
        </w:types>
        <w:behaviors>
          <w:behavior w:val="content"/>
        </w:behaviors>
        <w:guid w:val="{914BE584-E1CE-7B40-BC76-8561DCB83C4F}"/>
      </w:docPartPr>
      <w:docPartBody>
        <w:p w:rsidR="004D52A9" w:rsidRDefault="004D52A9">
          <w:pPr>
            <w:pStyle w:val="C712A04B2063A6449679F43EEF7C0205"/>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venir Light">
    <w:altName w:val="Corbel"/>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A9"/>
    <w:rsid w:val="004D52A9"/>
    <w:rsid w:val="00B50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30AE766556874B9F3D92778420A97E">
    <w:name w:val="FC30AE766556874B9F3D92778420A97E"/>
  </w:style>
  <w:style w:type="paragraph" w:customStyle="1" w:styleId="0DED2968B16F0F4AB4AC695AFF4C599E">
    <w:name w:val="0DED2968B16F0F4AB4AC695AFF4C599E"/>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BEA68A5C33A3F84AA75E8677A8A6006E">
    <w:name w:val="BEA68A5C33A3F84AA75E8677A8A6006E"/>
  </w:style>
  <w:style w:type="paragraph" w:customStyle="1" w:styleId="F024668685AD424A9256938435A21EA0">
    <w:name w:val="F024668685AD424A9256938435A21EA0"/>
  </w:style>
  <w:style w:type="paragraph" w:customStyle="1" w:styleId="80970E5BC5F218469CDEF5516DA07984">
    <w:name w:val="80970E5BC5F218469CDEF5516DA07984"/>
  </w:style>
  <w:style w:type="paragraph" w:customStyle="1" w:styleId="AB8E159E89468740B0340D36E70009E7">
    <w:name w:val="AB8E159E89468740B0340D36E70009E7"/>
  </w:style>
  <w:style w:type="paragraph" w:customStyle="1" w:styleId="054ABD8AD05EA447969C74795B75344E">
    <w:name w:val="054ABD8AD05EA447969C74795B75344E"/>
  </w:style>
  <w:style w:type="paragraph" w:customStyle="1" w:styleId="8FC05F352D212147855E3C039ED4101C">
    <w:name w:val="8FC05F352D212147855E3C039ED4101C"/>
  </w:style>
  <w:style w:type="paragraph" w:customStyle="1" w:styleId="BAA3A5B916A98A48BD92F0018735C9E2">
    <w:name w:val="BAA3A5B916A98A48BD92F0018735C9E2"/>
  </w:style>
  <w:style w:type="paragraph" w:customStyle="1" w:styleId="7E9D1D6F1453F546B0BFAF8527AE5D5F">
    <w:name w:val="7E9D1D6F1453F546B0BFAF8527AE5D5F"/>
  </w:style>
  <w:style w:type="paragraph" w:customStyle="1" w:styleId="569C56AC93B6D0499ADB3416BE664D37">
    <w:name w:val="569C56AC93B6D0499ADB3416BE664D37"/>
  </w:style>
  <w:style w:type="paragraph" w:customStyle="1" w:styleId="B802F4346584F44E81321DDB0D2BA980">
    <w:name w:val="B802F4346584F44E81321DDB0D2BA980"/>
  </w:style>
  <w:style w:type="paragraph" w:customStyle="1" w:styleId="CE2EBCF9276E3A4CA6C43ACA23CCED3F">
    <w:name w:val="CE2EBCF9276E3A4CA6C43ACA23CCED3F"/>
  </w:style>
  <w:style w:type="paragraph" w:customStyle="1" w:styleId="5A7D8EA5525B2B46BEFE237331B252DE">
    <w:name w:val="5A7D8EA5525B2B46BEFE237331B252DE"/>
  </w:style>
  <w:style w:type="paragraph" w:customStyle="1" w:styleId="7E890530B80C9E44B61314F2FB85F3D5">
    <w:name w:val="7E890530B80C9E44B61314F2FB85F3D5"/>
  </w:style>
  <w:style w:type="paragraph" w:customStyle="1" w:styleId="4527D042DBAD2A46B66D74C834521FA1">
    <w:name w:val="4527D042DBAD2A46B66D74C834521FA1"/>
  </w:style>
  <w:style w:type="paragraph" w:customStyle="1" w:styleId="C712A04B2063A6449679F43EEF7C0205">
    <w:name w:val="C712A04B2063A6449679F43EEF7C02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30AE766556874B9F3D92778420A97E">
    <w:name w:val="FC30AE766556874B9F3D92778420A97E"/>
  </w:style>
  <w:style w:type="paragraph" w:customStyle="1" w:styleId="0DED2968B16F0F4AB4AC695AFF4C599E">
    <w:name w:val="0DED2968B16F0F4AB4AC695AFF4C599E"/>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BEA68A5C33A3F84AA75E8677A8A6006E">
    <w:name w:val="BEA68A5C33A3F84AA75E8677A8A6006E"/>
  </w:style>
  <w:style w:type="paragraph" w:customStyle="1" w:styleId="F024668685AD424A9256938435A21EA0">
    <w:name w:val="F024668685AD424A9256938435A21EA0"/>
  </w:style>
  <w:style w:type="paragraph" w:customStyle="1" w:styleId="80970E5BC5F218469CDEF5516DA07984">
    <w:name w:val="80970E5BC5F218469CDEF5516DA07984"/>
  </w:style>
  <w:style w:type="paragraph" w:customStyle="1" w:styleId="AB8E159E89468740B0340D36E70009E7">
    <w:name w:val="AB8E159E89468740B0340D36E70009E7"/>
  </w:style>
  <w:style w:type="paragraph" w:customStyle="1" w:styleId="054ABD8AD05EA447969C74795B75344E">
    <w:name w:val="054ABD8AD05EA447969C74795B75344E"/>
  </w:style>
  <w:style w:type="paragraph" w:customStyle="1" w:styleId="8FC05F352D212147855E3C039ED4101C">
    <w:name w:val="8FC05F352D212147855E3C039ED4101C"/>
  </w:style>
  <w:style w:type="paragraph" w:customStyle="1" w:styleId="BAA3A5B916A98A48BD92F0018735C9E2">
    <w:name w:val="BAA3A5B916A98A48BD92F0018735C9E2"/>
  </w:style>
  <w:style w:type="paragraph" w:customStyle="1" w:styleId="7E9D1D6F1453F546B0BFAF8527AE5D5F">
    <w:name w:val="7E9D1D6F1453F546B0BFAF8527AE5D5F"/>
  </w:style>
  <w:style w:type="paragraph" w:customStyle="1" w:styleId="569C56AC93B6D0499ADB3416BE664D37">
    <w:name w:val="569C56AC93B6D0499ADB3416BE664D37"/>
  </w:style>
  <w:style w:type="paragraph" w:customStyle="1" w:styleId="B802F4346584F44E81321DDB0D2BA980">
    <w:name w:val="B802F4346584F44E81321DDB0D2BA980"/>
  </w:style>
  <w:style w:type="paragraph" w:customStyle="1" w:styleId="CE2EBCF9276E3A4CA6C43ACA23CCED3F">
    <w:name w:val="CE2EBCF9276E3A4CA6C43ACA23CCED3F"/>
  </w:style>
  <w:style w:type="paragraph" w:customStyle="1" w:styleId="5A7D8EA5525B2B46BEFE237331B252DE">
    <w:name w:val="5A7D8EA5525B2B46BEFE237331B252DE"/>
  </w:style>
  <w:style w:type="paragraph" w:customStyle="1" w:styleId="7E890530B80C9E44B61314F2FB85F3D5">
    <w:name w:val="7E890530B80C9E44B61314F2FB85F3D5"/>
  </w:style>
  <w:style w:type="paragraph" w:customStyle="1" w:styleId="4527D042DBAD2A46B66D74C834521FA1">
    <w:name w:val="4527D042DBAD2A46B66D74C834521FA1"/>
  </w:style>
  <w:style w:type="paragraph" w:customStyle="1" w:styleId="C712A04B2063A6449679F43EEF7C0205">
    <w:name w:val="C712A04B2063A6449679F43EEF7C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26</TotalTime>
  <Pages>7</Pages>
  <Words>1065</Words>
  <Characters>6072</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7123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McElveen</dc:creator>
  <cp:keywords/>
  <dc:description/>
  <cp:lastModifiedBy>Zirui Branton</cp:lastModifiedBy>
  <cp:revision>3</cp:revision>
  <cp:lastPrinted>2014-07-10T22:18:00Z</cp:lastPrinted>
  <dcterms:created xsi:type="dcterms:W3CDTF">2014-07-31T19:14:00Z</dcterms:created>
  <dcterms:modified xsi:type="dcterms:W3CDTF">2014-07-31T19:52:00Z</dcterms:modified>
  <cp:category/>
</cp:coreProperties>
</file>